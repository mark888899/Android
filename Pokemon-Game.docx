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933FE9" w14:textId="77777777" w:rsidR="00D5413C" w:rsidRPr="00965D73" w:rsidRDefault="00D5413C">
      <w:pPr>
        <w:pStyle w:val="ab"/>
        <w:rPr>
          <w:rFonts w:ascii="微軟正黑體" w:eastAsia="微軟正黑體" w:hAnsi="微軟正黑體"/>
          <w:lang w:eastAsia="zh-TW"/>
        </w:rPr>
      </w:pPr>
      <w:r w:rsidRPr="00965D73">
        <w:rPr>
          <w:rFonts w:ascii="微軟正黑體" w:eastAsia="微軟正黑體" w:hAnsi="微軟正黑體" w:hint="eastAsia"/>
          <w:noProof/>
          <w:lang w:eastAsia="zh-TW"/>
        </w:rPr>
        <w:drawing>
          <wp:inline distT="0" distB="0" distL="0" distR="0" wp14:anchorId="4577CB4C" wp14:editId="5E38E801">
            <wp:extent cx="3611880" cy="36118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ory_Cover_Im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A816" w14:textId="2BEC9BC1" w:rsidR="001638F6" w:rsidRDefault="00AB7F11" w:rsidP="00D5413C">
      <w:pPr>
        <w:pStyle w:val="a7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Fight鯉魚王</w:t>
      </w:r>
    </w:p>
    <w:p w14:paraId="0CDFCA33" w14:textId="4EF0F211" w:rsidR="00603F42" w:rsidRDefault="00603F42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br w:type="page"/>
      </w:r>
    </w:p>
    <w:p w14:paraId="0C835CAE" w14:textId="77777777" w:rsidR="00233043" w:rsidRPr="00603F42" w:rsidRDefault="00233043" w:rsidP="00DB0430">
      <w:pPr>
        <w:pStyle w:val="a6"/>
        <w:rPr>
          <w:rFonts w:ascii="微軟正黑體" w:eastAsia="微軟正黑體" w:hAnsi="微軟正黑體"/>
          <w:lang w:eastAsia="zh-TW"/>
        </w:rPr>
      </w:pPr>
      <w:bookmarkStart w:id="0" w:name="_GoBack"/>
      <w:bookmarkEnd w:id="0"/>
    </w:p>
    <w:p w14:paraId="005CC240" w14:textId="77777777" w:rsidR="00233043" w:rsidRDefault="00233043">
      <w:pPr>
        <w:rPr>
          <w:rFonts w:ascii="微軟正黑體" w:eastAsia="微軟正黑體" w:hAnsi="微軟正黑體"/>
          <w:sz w:val="28"/>
          <w:szCs w:val="28"/>
          <w:lang w:eastAsia="zh-TW"/>
        </w:rPr>
      </w:pPr>
    </w:p>
    <w:p w14:paraId="2A3F429E" w14:textId="0CACE7F2" w:rsidR="008A586C" w:rsidRDefault="008A586C">
      <w:pPr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/>
          <w:sz w:val="28"/>
          <w:szCs w:val="28"/>
          <w:lang w:eastAsia="zh-TW"/>
        </w:rPr>
        <w:t>目錄</w:t>
      </w:r>
    </w:p>
    <w:p w14:paraId="50BA0DB6" w14:textId="0B87F6A4" w:rsidR="008A586C" w:rsidRDefault="00233043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一</w:t>
      </w: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、</w:t>
      </w: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故事背景</w:t>
      </w:r>
      <w:r w:rsidR="009949E1"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------------------------------------------------------ 2</w:t>
      </w:r>
    </w:p>
    <w:p w14:paraId="760B45EB" w14:textId="79442BBB" w:rsidR="00233043" w:rsidRDefault="00233043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二</w:t>
      </w: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、系統UML</w:t>
      </w: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圖</w:t>
      </w:r>
      <w:r w:rsidR="009949E1"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-------------------------------------------------- 3</w:t>
      </w:r>
    </w:p>
    <w:p w14:paraId="45BBC9EA" w14:textId="19667AF1" w:rsidR="00233043" w:rsidRDefault="00233043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三</w:t>
      </w: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、</w:t>
      </w: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遊戲畫面</w:t>
      </w:r>
      <w:r w:rsidR="009949E1"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---------------------------------------------------  4-7</w:t>
      </w:r>
    </w:p>
    <w:p w14:paraId="2CB07BF9" w14:textId="2555DA6C" w:rsidR="00233043" w:rsidRDefault="00233043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四</w:t>
      </w: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、程式碼</w:t>
      </w:r>
      <w:r w:rsidR="009949E1"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----------------------------------------------------- 8-37</w:t>
      </w:r>
    </w:p>
    <w:p w14:paraId="2B969DFC" w14:textId="00092103" w:rsidR="00233043" w:rsidRDefault="00233043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五</w:t>
      </w:r>
      <w: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、</w:t>
      </w:r>
      <w:r>
        <w:rPr>
          <w:rFonts w:ascii="微軟正黑體" w:eastAsia="微軟正黑體" w:hAnsi="微軟正黑體" w:cstheme="majorBidi" w:hint="eastAsia"/>
          <w:color w:val="3F251D" w:themeColor="accent1"/>
          <w:sz w:val="28"/>
          <w:szCs w:val="28"/>
          <w:lang w:eastAsia="zh-TW"/>
        </w:rPr>
        <w:t>工作分配</w:t>
      </w:r>
      <w:r w:rsidR="009949E1"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  <w:t>----------------------------------------------------  38</w:t>
      </w:r>
    </w:p>
    <w:p w14:paraId="3A413D2F" w14:textId="77777777" w:rsidR="00D51F1F" w:rsidRDefault="00D51F1F">
      <w:pPr>
        <w:pStyle w:val="1"/>
        <w:rPr>
          <w:rFonts w:ascii="微軟正黑體" w:eastAsia="微軟正黑體" w:hAnsi="微軟正黑體"/>
          <w:sz w:val="28"/>
          <w:szCs w:val="28"/>
          <w:lang w:eastAsia="zh-TW"/>
        </w:rPr>
      </w:pPr>
    </w:p>
    <w:p w14:paraId="3485805F" w14:textId="77777777" w:rsidR="008A586C" w:rsidRDefault="008A586C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/>
          <w:sz w:val="28"/>
          <w:szCs w:val="28"/>
          <w:lang w:eastAsia="zh-TW"/>
        </w:rPr>
        <w:br w:type="page"/>
      </w:r>
    </w:p>
    <w:p w14:paraId="38FD278B" w14:textId="77777777" w:rsidR="00233043" w:rsidRDefault="00233043">
      <w:pPr>
        <w:pStyle w:val="1"/>
        <w:rPr>
          <w:rFonts w:ascii="微軟正黑體" w:eastAsia="微軟正黑體" w:hAnsi="微軟正黑體"/>
          <w:sz w:val="28"/>
          <w:szCs w:val="28"/>
          <w:lang w:eastAsia="zh-TW"/>
        </w:rPr>
      </w:pPr>
    </w:p>
    <w:p w14:paraId="3A31C7AA" w14:textId="604AE6CF" w:rsidR="001638F6" w:rsidRPr="000F2E78" w:rsidRDefault="000F2E78">
      <w:pPr>
        <w:pStyle w:val="1"/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sz w:val="28"/>
          <w:szCs w:val="28"/>
          <w:lang w:eastAsia="zh-TW"/>
        </w:rPr>
        <w:t>一</w:t>
      </w:r>
      <w:r w:rsidR="008C7961">
        <w:rPr>
          <w:rFonts w:ascii="微軟正黑體" w:eastAsia="微軟正黑體" w:hAnsi="微軟正黑體" w:hint="eastAsia"/>
          <w:sz w:val="28"/>
          <w:szCs w:val="28"/>
          <w:lang w:eastAsia="zh-TW"/>
        </w:rPr>
        <w:t>、</w:t>
      </w:r>
      <w:r w:rsidRPr="000F2E78">
        <w:rPr>
          <w:rFonts w:ascii="微軟正黑體" w:eastAsia="微軟正黑體" w:hAnsi="微軟正黑體" w:hint="eastAsia"/>
          <w:sz w:val="28"/>
          <w:szCs w:val="28"/>
          <w:lang w:eastAsia="zh-TW"/>
        </w:rPr>
        <w:t>故事背景</w:t>
      </w:r>
    </w:p>
    <w:p w14:paraId="22C589EB" w14:textId="77777777" w:rsidR="000F2E78" w:rsidRPr="000F2E78" w:rsidRDefault="000F2E78" w:rsidP="000F2E78">
      <w:pPr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 xml:space="preserve">       </w:t>
      </w:r>
      <w:r w:rsidRPr="000F2E78">
        <w:rPr>
          <w:rFonts w:ascii="微軟正黑體" w:eastAsia="微軟正黑體" w:hAnsi="微軟正黑體" w:hint="eastAsia"/>
          <w:sz w:val="24"/>
          <w:szCs w:val="24"/>
          <w:lang w:eastAsia="zh-TW"/>
        </w:rPr>
        <w:t xml:space="preserve"> </w:t>
      </w:r>
      <w:r w:rsidR="008C7961">
        <w:rPr>
          <w:rFonts w:ascii="微軟正黑體" w:eastAsia="微軟正黑體" w:hAnsi="微軟正黑體" w:hint="eastAsia"/>
          <w:sz w:val="24"/>
          <w:szCs w:val="24"/>
          <w:lang w:eastAsia="zh-TW"/>
        </w:rPr>
        <w:t xml:space="preserve"> 來自阿羅拉的莉莉艾，為了學習</w:t>
      </w:r>
      <w:r w:rsidRPr="000F2E78">
        <w:rPr>
          <w:rFonts w:ascii="微軟正黑體" w:eastAsia="微軟正黑體" w:hAnsi="微軟正黑體" w:hint="eastAsia"/>
          <w:sz w:val="24"/>
          <w:szCs w:val="24"/>
          <w:lang w:eastAsia="zh-TW"/>
        </w:rPr>
        <w:t>關都地區和阿羅拉地區的神奇寶貝有何不同，選完初始神奇寶貝後便踏上了旅程，在途中看到了伊布、卡比獸……等的關都神奇寶貝，莉莉艾認識了許多沒看過的神奇寶貝，也順利的捕抓到了野生的神奇寶貝，當然也進行了對戰，雖然剛開始常常失敗，但隨著時間的一天一天過去，莉莉艾當然也有所成長。</w:t>
      </w:r>
    </w:p>
    <w:p w14:paraId="0F48C8F3" w14:textId="77777777" w:rsidR="007021DE" w:rsidRPr="00B27E2D" w:rsidRDefault="008C7961" w:rsidP="000F2E78">
      <w:pPr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 xml:space="preserve">        </w:t>
      </w:r>
      <w:r w:rsidR="000F2E78" w:rsidRPr="00B27E2D">
        <w:rPr>
          <w:rFonts w:ascii="微軟正黑體" w:eastAsia="微軟正黑體" w:hAnsi="微軟正黑體" w:hint="eastAsia"/>
          <w:sz w:val="24"/>
          <w:szCs w:val="24"/>
          <w:lang w:eastAsia="zh-TW"/>
        </w:rPr>
        <w:t>來自真新鎮的小茂，為了成為一名神奇寶貝大師並且打倒他的對手小智，他也開始了他的修煉之旅，他的神奇寶貝數量不但很多，還各個的是他親自培養出來的菁英，在戰鬥過程學到躲避的技術，相信神奇寶貝的心情，當然還有神奇寶貝的攻擊組合，收集到5個道館徽章的他，只剩下最後一個徽章便能參加神奇寶貝聯盟。</w:t>
      </w:r>
    </w:p>
    <w:p w14:paraId="1BE8F670" w14:textId="77777777" w:rsidR="008C7961" w:rsidRDefault="008C7961" w:rsidP="000F2E78">
      <w:pPr>
        <w:rPr>
          <w:rFonts w:ascii="微軟正黑體" w:eastAsia="微軟正黑體" w:hAnsi="微軟正黑體"/>
          <w:lang w:eastAsia="zh-TW"/>
        </w:rPr>
      </w:pPr>
    </w:p>
    <w:p w14:paraId="5342FA15" w14:textId="05F8B197" w:rsidR="008975F0" w:rsidRPr="000F2E78" w:rsidRDefault="008975F0" w:rsidP="008975F0">
      <w:pPr>
        <w:pStyle w:val="1"/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sz w:val="28"/>
          <w:szCs w:val="28"/>
          <w:lang w:eastAsia="zh-TW"/>
        </w:rPr>
        <w:lastRenderedPageBreak/>
        <w:t>二、</w:t>
      </w:r>
      <w:r w:rsidR="00233043">
        <w:rPr>
          <w:rFonts w:ascii="微軟正黑體" w:eastAsia="微軟正黑體" w:hAnsi="微軟正黑體"/>
          <w:sz w:val="28"/>
          <w:szCs w:val="28"/>
          <w:lang w:eastAsia="zh-TW"/>
        </w:rPr>
        <w:t>系統</w:t>
      </w:r>
      <w:r>
        <w:rPr>
          <w:rFonts w:ascii="微軟正黑體" w:eastAsia="微軟正黑體" w:hAnsi="微軟正黑體" w:hint="eastAsia"/>
          <w:sz w:val="28"/>
          <w:szCs w:val="28"/>
          <w:lang w:eastAsia="zh-TW"/>
        </w:rPr>
        <w:t>UML圖</w:t>
      </w:r>
    </w:p>
    <w:p w14:paraId="4B80D7D6" w14:textId="77777777" w:rsidR="008C7961" w:rsidRDefault="00E7211A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3600" behindDoc="0" locked="0" layoutInCell="1" allowOverlap="1" wp14:anchorId="7EED022B" wp14:editId="65791E7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354570" cy="5894705"/>
            <wp:effectExtent l="0" t="6668" r="4763" b="4762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M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5457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50F46" w14:textId="77777777" w:rsidR="008975F0" w:rsidRPr="000F2E78" w:rsidRDefault="008975F0" w:rsidP="008975F0">
      <w:pPr>
        <w:pStyle w:val="1"/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sz w:val="28"/>
          <w:szCs w:val="28"/>
          <w:lang w:eastAsia="zh-TW"/>
        </w:rPr>
        <w:lastRenderedPageBreak/>
        <w:t>三、遊戲畫面</w:t>
      </w:r>
    </w:p>
    <w:p w14:paraId="7687C4CC" w14:textId="77777777" w:rsidR="008C7961" w:rsidRDefault="00E45D5F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0288" behindDoc="0" locked="0" layoutInCell="1" allowOverlap="1" wp14:anchorId="7293666B" wp14:editId="1BCCFBE1">
            <wp:simplePos x="0" y="0"/>
            <wp:positionH relativeFrom="margin">
              <wp:posOffset>3872230</wp:posOffset>
            </wp:positionH>
            <wp:positionV relativeFrom="paragraph">
              <wp:posOffset>585470</wp:posOffset>
            </wp:positionV>
            <wp:extent cx="1606550" cy="2857500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59264" behindDoc="0" locked="0" layoutInCell="1" allowOverlap="1" wp14:anchorId="21E79486" wp14:editId="4C398B7B">
            <wp:simplePos x="0" y="0"/>
            <wp:positionH relativeFrom="margin">
              <wp:posOffset>1965325</wp:posOffset>
            </wp:positionH>
            <wp:positionV relativeFrom="paragraph">
              <wp:posOffset>601345</wp:posOffset>
            </wp:positionV>
            <wp:extent cx="1600835" cy="2847975"/>
            <wp:effectExtent l="0" t="0" r="0" b="952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58240" behindDoc="0" locked="0" layoutInCell="1" allowOverlap="1" wp14:anchorId="56A8CD5E" wp14:editId="24DB6744">
            <wp:simplePos x="0" y="0"/>
            <wp:positionH relativeFrom="margin">
              <wp:posOffset>70485</wp:posOffset>
            </wp:positionH>
            <wp:positionV relativeFrom="paragraph">
              <wp:posOffset>639445</wp:posOffset>
            </wp:positionV>
            <wp:extent cx="1588770" cy="282575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5B42E" w14:textId="77777777" w:rsidR="008C7961" w:rsidRDefault="008C7961" w:rsidP="007021DE">
      <w:pPr>
        <w:rPr>
          <w:rFonts w:ascii="微軟正黑體" w:eastAsia="微軟正黑體" w:hAnsi="微軟正黑體"/>
          <w:lang w:eastAsia="zh-TW"/>
        </w:rPr>
      </w:pPr>
    </w:p>
    <w:p w14:paraId="772E1C1A" w14:textId="77777777" w:rsidR="008C7961" w:rsidRPr="00E45D5F" w:rsidRDefault="006C7DC6" w:rsidP="007021DE">
      <w:pPr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1312" behindDoc="0" locked="0" layoutInCell="1" allowOverlap="1" wp14:anchorId="73545BF8" wp14:editId="06591D34">
            <wp:simplePos x="0" y="0"/>
            <wp:positionH relativeFrom="margin">
              <wp:posOffset>-6350</wp:posOffset>
            </wp:positionH>
            <wp:positionV relativeFrom="paragraph">
              <wp:posOffset>520700</wp:posOffset>
            </wp:positionV>
            <wp:extent cx="1574165" cy="2800350"/>
            <wp:effectExtent l="0" t="0" r="6985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2336" behindDoc="0" locked="0" layoutInCell="1" allowOverlap="1" wp14:anchorId="23C1FAC8" wp14:editId="63BE888C">
            <wp:simplePos x="0" y="0"/>
            <wp:positionH relativeFrom="margin">
              <wp:posOffset>1916430</wp:posOffset>
            </wp:positionH>
            <wp:positionV relativeFrom="paragraph">
              <wp:posOffset>467995</wp:posOffset>
            </wp:positionV>
            <wp:extent cx="1600835" cy="2846705"/>
            <wp:effectExtent l="0" t="0" r="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D5F" w:rsidRPr="00E45D5F">
        <w:rPr>
          <w:rFonts w:ascii="微軟正黑體" w:eastAsia="微軟正黑體" w:hAnsi="微軟正黑體" w:hint="eastAsia"/>
          <w:sz w:val="28"/>
          <w:szCs w:val="28"/>
          <w:lang w:eastAsia="zh-TW"/>
        </w:rPr>
        <w:t>登入畫面</w:t>
      </w:r>
      <w:r w:rsidR="00B51AC0">
        <w:rPr>
          <w:rFonts w:ascii="微軟正黑體" w:eastAsia="微軟正黑體" w:hAnsi="微軟正黑體"/>
          <w:sz w:val="28"/>
          <w:szCs w:val="28"/>
          <w:lang w:eastAsia="zh-TW"/>
        </w:rPr>
        <w:t>（沒輸入則跳出錯誤氣泡）</w:t>
      </w:r>
    </w:p>
    <w:p w14:paraId="3EF91804" w14:textId="77777777" w:rsidR="008C7961" w:rsidRDefault="008C7961" w:rsidP="007021DE">
      <w:pPr>
        <w:rPr>
          <w:rFonts w:ascii="微軟正黑體" w:eastAsia="微軟正黑體" w:hAnsi="微軟正黑體"/>
          <w:lang w:eastAsia="zh-TW"/>
        </w:rPr>
      </w:pPr>
    </w:p>
    <w:p w14:paraId="751B33FB" w14:textId="77777777" w:rsidR="008C7961" w:rsidRDefault="008C7961" w:rsidP="007021DE">
      <w:pPr>
        <w:rPr>
          <w:rFonts w:ascii="微軟正黑體" w:eastAsia="微軟正黑體" w:hAnsi="微軟正黑體"/>
          <w:lang w:eastAsia="zh-TW"/>
        </w:rPr>
      </w:pPr>
    </w:p>
    <w:p w14:paraId="2FA61EEB" w14:textId="77777777" w:rsidR="00B51AC0" w:rsidRDefault="00B51AC0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br w:type="page"/>
      </w:r>
    </w:p>
    <w:p w14:paraId="12FCE53B" w14:textId="77777777" w:rsidR="006C7DC6" w:rsidRDefault="006C7DC6" w:rsidP="007021DE">
      <w:pPr>
        <w:rPr>
          <w:rFonts w:ascii="微軟正黑體" w:eastAsia="微軟正黑體" w:hAnsi="微軟正黑體"/>
          <w:lang w:eastAsia="zh-TW"/>
        </w:rPr>
      </w:pPr>
    </w:p>
    <w:p w14:paraId="0AF2C355" w14:textId="77777777" w:rsidR="006C7DC6" w:rsidRDefault="006C7DC6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選初始神奇寶貝</w:t>
      </w:r>
    </w:p>
    <w:p w14:paraId="1E3C3E84" w14:textId="77777777" w:rsidR="008C7961" w:rsidRDefault="00B51AC0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3360" behindDoc="0" locked="0" layoutInCell="1" allowOverlap="1" wp14:anchorId="5C41DDEB" wp14:editId="65EB599C">
            <wp:simplePos x="0" y="0"/>
            <wp:positionH relativeFrom="margin">
              <wp:posOffset>-74930</wp:posOffset>
            </wp:positionH>
            <wp:positionV relativeFrom="paragraph">
              <wp:posOffset>136525</wp:posOffset>
            </wp:positionV>
            <wp:extent cx="1600200" cy="2846070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70EFF" w14:textId="77777777" w:rsidR="00B51AC0" w:rsidRDefault="00B51AC0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6432" behindDoc="0" locked="0" layoutInCell="1" allowOverlap="1" wp14:anchorId="08A649CC" wp14:editId="6E69C171">
            <wp:simplePos x="0" y="0"/>
            <wp:positionH relativeFrom="margin">
              <wp:posOffset>3576320</wp:posOffset>
            </wp:positionH>
            <wp:positionV relativeFrom="paragraph">
              <wp:posOffset>3051175</wp:posOffset>
            </wp:positionV>
            <wp:extent cx="1574800" cy="2799080"/>
            <wp:effectExtent l="0" t="0" r="6350" b="127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5408" behindDoc="0" locked="0" layoutInCell="1" allowOverlap="1" wp14:anchorId="388B0E6D" wp14:editId="49B53AB9">
            <wp:simplePos x="0" y="0"/>
            <wp:positionH relativeFrom="margin">
              <wp:posOffset>1753870</wp:posOffset>
            </wp:positionH>
            <wp:positionV relativeFrom="paragraph">
              <wp:posOffset>3051175</wp:posOffset>
            </wp:positionV>
            <wp:extent cx="1593850" cy="2834640"/>
            <wp:effectExtent l="0" t="0" r="6350" b="381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4384" behindDoc="0" locked="0" layoutInCell="1" allowOverlap="1" wp14:anchorId="1793C872" wp14:editId="1B7D7CA8">
            <wp:simplePos x="0" y="0"/>
            <wp:positionH relativeFrom="margin">
              <wp:posOffset>-71755</wp:posOffset>
            </wp:positionH>
            <wp:positionV relativeFrom="paragraph">
              <wp:posOffset>3051175</wp:posOffset>
            </wp:positionV>
            <wp:extent cx="1584960" cy="281940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lang w:eastAsia="zh-TW"/>
        </w:rPr>
        <w:br w:type="page"/>
      </w:r>
    </w:p>
    <w:p w14:paraId="4346F33A" w14:textId="77777777" w:rsidR="00B51AC0" w:rsidRDefault="00B51AC0" w:rsidP="007021DE">
      <w:pPr>
        <w:rPr>
          <w:rFonts w:ascii="微軟正黑體" w:eastAsia="微軟正黑體" w:hAnsi="微軟正黑體"/>
          <w:lang w:eastAsia="zh-TW"/>
        </w:rPr>
      </w:pPr>
    </w:p>
    <w:p w14:paraId="13EDC074" w14:textId="54E522D3" w:rsidR="00B51AC0" w:rsidRDefault="00B51AC0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t>主頁面</w:t>
      </w:r>
    </w:p>
    <w:p w14:paraId="22FCE774" w14:textId="05844E65" w:rsidR="00B51AC0" w:rsidRDefault="00B43CF7" w:rsidP="007021DE">
      <w:pPr>
        <w:rPr>
          <w:rFonts w:ascii="微軟正黑體" w:eastAsia="微軟正黑體" w:hAnsi="微軟正黑體"/>
          <w:lang w:eastAsia="zh-TW"/>
        </w:rPr>
      </w:pPr>
      <w:r>
        <w:rPr>
          <w:noProof/>
          <w:lang w:eastAsia="zh-TW"/>
        </w:rPr>
        <w:drawing>
          <wp:inline distT="0" distB="0" distL="0" distR="0" wp14:anchorId="391DC2B9" wp14:editId="47B0BEB8">
            <wp:extent cx="1680772" cy="2987040"/>
            <wp:effectExtent l="0" t="0" r="0" b="1016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主頁面選擇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439" cy="30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979" w14:textId="7FDA4838" w:rsidR="00B51AC0" w:rsidRDefault="00B51AC0" w:rsidP="007021DE">
      <w:pPr>
        <w:rPr>
          <w:rFonts w:ascii="微軟正黑體" w:eastAsia="微軟正黑體" w:hAnsi="微軟正黑體"/>
          <w:lang w:eastAsia="zh-TW"/>
        </w:rPr>
      </w:pPr>
    </w:p>
    <w:p w14:paraId="5BD711C9" w14:textId="01BBCD95" w:rsidR="006C7DC6" w:rsidRDefault="006C7DC6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捕捉畫面:</w:t>
      </w:r>
      <w:r w:rsidR="006430BB">
        <w:rPr>
          <w:rFonts w:ascii="微軟正黑體" w:eastAsia="微軟正黑體" w:hAnsi="微軟正黑體" w:hint="eastAsia"/>
          <w:lang w:eastAsia="zh-TW"/>
        </w:rPr>
        <w:t>捕抓失敗會跳回主</w:t>
      </w:r>
      <w:r>
        <w:rPr>
          <w:rFonts w:ascii="微軟正黑體" w:eastAsia="微軟正黑體" w:hAnsi="微軟正黑體" w:hint="eastAsia"/>
          <w:lang w:eastAsia="zh-TW"/>
        </w:rPr>
        <w:t>頁</w:t>
      </w:r>
    </w:p>
    <w:p w14:paraId="64D22269" w14:textId="713E3137" w:rsidR="008C7961" w:rsidRDefault="00E64066" w:rsidP="007021DE">
      <w:pPr>
        <w:rPr>
          <w:rFonts w:ascii="微軟正黑體" w:eastAsia="微軟正黑體" w:hAnsi="微軟正黑體"/>
          <w:noProof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8480" behindDoc="0" locked="0" layoutInCell="1" allowOverlap="1" wp14:anchorId="719688E3" wp14:editId="17D09734">
            <wp:simplePos x="0" y="0"/>
            <wp:positionH relativeFrom="margin">
              <wp:posOffset>1866900</wp:posOffset>
            </wp:positionH>
            <wp:positionV relativeFrom="paragraph">
              <wp:posOffset>27305</wp:posOffset>
            </wp:positionV>
            <wp:extent cx="1715135" cy="3051175"/>
            <wp:effectExtent l="0" t="0" r="12065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67456" behindDoc="0" locked="0" layoutInCell="1" allowOverlap="1" wp14:anchorId="7A5FAD08" wp14:editId="79F2EF4E">
            <wp:simplePos x="0" y="0"/>
            <wp:positionH relativeFrom="margin">
              <wp:posOffset>635</wp:posOffset>
            </wp:positionH>
            <wp:positionV relativeFrom="paragraph">
              <wp:posOffset>163830</wp:posOffset>
            </wp:positionV>
            <wp:extent cx="1638935" cy="2914650"/>
            <wp:effectExtent l="0" t="0" r="12065" b="635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F008A" w14:textId="4E01BC83" w:rsidR="00EF7A11" w:rsidRDefault="00EF7A11" w:rsidP="007021DE">
      <w:pPr>
        <w:rPr>
          <w:rFonts w:ascii="微軟正黑體" w:eastAsia="微軟正黑體" w:hAnsi="微軟正黑體"/>
          <w:noProof/>
          <w:lang w:eastAsia="zh-TW"/>
        </w:rPr>
      </w:pPr>
    </w:p>
    <w:p w14:paraId="5F44ABA3" w14:textId="77777777" w:rsidR="00EF7A11" w:rsidRDefault="00EF7A11" w:rsidP="007021DE">
      <w:pPr>
        <w:rPr>
          <w:rFonts w:ascii="微軟正黑體" w:eastAsia="微軟正黑體" w:hAnsi="微軟正黑體"/>
          <w:noProof/>
          <w:lang w:eastAsia="zh-TW"/>
        </w:rPr>
      </w:pPr>
    </w:p>
    <w:p w14:paraId="68796FA4" w14:textId="77777777" w:rsidR="006430BB" w:rsidRDefault="006430BB" w:rsidP="007021DE">
      <w:pPr>
        <w:rPr>
          <w:rFonts w:ascii="微軟正黑體" w:eastAsia="微軟正黑體" w:hAnsi="微軟正黑體"/>
          <w:noProof/>
          <w:lang w:eastAsia="zh-TW"/>
        </w:rPr>
      </w:pPr>
    </w:p>
    <w:p w14:paraId="2E794E47" w14:textId="77777777" w:rsidR="00990D95" w:rsidRDefault="00990D95">
      <w:pPr>
        <w:rPr>
          <w:rFonts w:ascii="微軟正黑體" w:eastAsia="微軟正黑體" w:hAnsi="微軟正黑體"/>
          <w:noProof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br w:type="page"/>
      </w:r>
    </w:p>
    <w:p w14:paraId="15BCE835" w14:textId="1FFA873F" w:rsidR="00EF7A11" w:rsidRDefault="006430BB" w:rsidP="007021DE">
      <w:pPr>
        <w:rPr>
          <w:rFonts w:ascii="微軟正黑體" w:eastAsia="微軟正黑體" w:hAnsi="微軟正黑體"/>
          <w:noProof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lastRenderedPageBreak/>
        <w:t>戰鬥</w:t>
      </w:r>
      <w:r w:rsidR="00B43CF7">
        <w:rPr>
          <w:rFonts w:ascii="微軟正黑體" w:eastAsia="微軟正黑體" w:hAnsi="微軟正黑體"/>
          <w:noProof/>
          <w:lang w:eastAsia="zh-TW"/>
        </w:rPr>
        <w:t>選擇</w:t>
      </w:r>
      <w:r>
        <w:rPr>
          <w:rFonts w:ascii="微軟正黑體" w:eastAsia="微軟正黑體" w:hAnsi="微軟正黑體"/>
          <w:noProof/>
          <w:lang w:eastAsia="zh-TW"/>
        </w:rPr>
        <w:t>頁面</w:t>
      </w:r>
      <w:r w:rsidR="00B43CF7">
        <w:rPr>
          <w:rFonts w:ascii="微軟正黑體" w:eastAsia="微軟正黑體" w:hAnsi="微軟正黑體"/>
          <w:noProof/>
          <w:lang w:eastAsia="zh-TW"/>
        </w:rPr>
        <w:t>＆戰鬥頁面</w:t>
      </w:r>
      <w:r w:rsidR="00E64066">
        <w:rPr>
          <w:rFonts w:ascii="微軟正黑體" w:eastAsia="微軟正黑體" w:hAnsi="微軟正黑體"/>
          <w:noProof/>
          <w:lang w:eastAsia="zh-TW"/>
        </w:rPr>
        <w:t xml:space="preserve">                                                                 </w:t>
      </w:r>
      <w:r w:rsidR="00E64066">
        <w:rPr>
          <w:rFonts w:ascii="微軟正黑體" w:eastAsia="微軟正黑體" w:hAnsi="微軟正黑體" w:hint="eastAsia"/>
          <w:noProof/>
          <w:lang w:eastAsia="zh-TW"/>
        </w:rPr>
        <w:t>寶可夢背包</w:t>
      </w:r>
    </w:p>
    <w:p w14:paraId="23F943D4" w14:textId="2977605C" w:rsidR="008C7961" w:rsidRDefault="00E64066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8720" behindDoc="0" locked="0" layoutInCell="1" allowOverlap="1" wp14:anchorId="3E1F2962" wp14:editId="73D05C1A">
            <wp:simplePos x="0" y="0"/>
            <wp:positionH relativeFrom="column">
              <wp:posOffset>3810635</wp:posOffset>
            </wp:positionH>
            <wp:positionV relativeFrom="paragraph">
              <wp:posOffset>294640</wp:posOffset>
            </wp:positionV>
            <wp:extent cx="1715135" cy="3051810"/>
            <wp:effectExtent l="0" t="0" r="12065" b="0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戰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4624" behindDoc="0" locked="0" layoutInCell="1" allowOverlap="1" wp14:anchorId="49BA6A71" wp14:editId="25441223">
            <wp:simplePos x="0" y="0"/>
            <wp:positionH relativeFrom="column">
              <wp:posOffset>1981200</wp:posOffset>
            </wp:positionH>
            <wp:positionV relativeFrom="paragraph">
              <wp:posOffset>292735</wp:posOffset>
            </wp:positionV>
            <wp:extent cx="1715135" cy="3051810"/>
            <wp:effectExtent l="0" t="0" r="12065" b="0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戰鬥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0528" behindDoc="0" locked="0" layoutInCell="1" allowOverlap="1" wp14:anchorId="10D99C54" wp14:editId="437B161D">
            <wp:simplePos x="0" y="0"/>
            <wp:positionH relativeFrom="margin">
              <wp:posOffset>152400</wp:posOffset>
            </wp:positionH>
            <wp:positionV relativeFrom="paragraph">
              <wp:posOffset>292735</wp:posOffset>
            </wp:positionV>
            <wp:extent cx="1715135" cy="3051810"/>
            <wp:effectExtent l="0" t="0" r="12065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lang w:eastAsia="zh-TW"/>
        </w:rPr>
        <w:t>選擇戰鬥</w:t>
      </w:r>
      <w:r>
        <w:rPr>
          <w:rFonts w:ascii="微軟正黑體" w:eastAsia="微軟正黑體" w:hAnsi="微軟正黑體" w:hint="eastAsia"/>
          <w:lang w:eastAsia="zh-TW"/>
        </w:rPr>
        <w:t>寶可夢</w:t>
      </w:r>
      <w:r>
        <w:rPr>
          <w:rFonts w:ascii="微軟正黑體" w:eastAsia="微軟正黑體" w:hAnsi="微軟正黑體"/>
          <w:lang w:eastAsia="zh-TW"/>
        </w:rPr>
        <w:t xml:space="preserve">後進入戰鬥頁面                                                 </w:t>
      </w:r>
      <w:r>
        <w:rPr>
          <w:rFonts w:ascii="微軟正黑體" w:eastAsia="微軟正黑體" w:hAnsi="微軟正黑體" w:hint="eastAsia"/>
          <w:lang w:eastAsia="zh-TW"/>
        </w:rPr>
        <w:t>選擇寶可夢後進入資訊</w:t>
      </w:r>
      <w:r>
        <w:rPr>
          <w:rFonts w:ascii="微軟正黑體" w:eastAsia="微軟正黑體" w:hAnsi="微軟正黑體"/>
          <w:lang w:eastAsia="zh-TW"/>
        </w:rPr>
        <w:t>頁</w:t>
      </w:r>
    </w:p>
    <w:p w14:paraId="33948030" w14:textId="33F903A4" w:rsidR="00B43CF7" w:rsidRDefault="00B43CF7" w:rsidP="007021DE">
      <w:pPr>
        <w:rPr>
          <w:rFonts w:ascii="微軟正黑體" w:eastAsia="微軟正黑體" w:hAnsi="微軟正黑體"/>
          <w:lang w:eastAsia="zh-TW"/>
        </w:rPr>
      </w:pPr>
    </w:p>
    <w:p w14:paraId="06059CB7" w14:textId="4CE3AF35" w:rsidR="00EF7A11" w:rsidRDefault="006430BB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t>資訊</w:t>
      </w:r>
      <w:r>
        <w:rPr>
          <w:rFonts w:ascii="微軟正黑體" w:eastAsia="微軟正黑體" w:hAnsi="微軟正黑體" w:hint="eastAsia"/>
          <w:lang w:eastAsia="zh-TW"/>
        </w:rPr>
        <w:t>頁</w:t>
      </w:r>
    </w:p>
    <w:p w14:paraId="2059BD33" w14:textId="67671737" w:rsidR="00EF7A11" w:rsidRDefault="00E64066" w:rsidP="007021DE">
      <w:pPr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6672" behindDoc="0" locked="0" layoutInCell="1" allowOverlap="1" wp14:anchorId="659B71BD" wp14:editId="5F4A6E91">
            <wp:simplePos x="0" y="0"/>
            <wp:positionH relativeFrom="column">
              <wp:posOffset>3811270</wp:posOffset>
            </wp:positionH>
            <wp:positionV relativeFrom="paragraph">
              <wp:posOffset>270510</wp:posOffset>
            </wp:positionV>
            <wp:extent cx="1715135" cy="3046730"/>
            <wp:effectExtent l="0" t="0" r="12065" b="1270"/>
            <wp:wrapThrough wrapText="bothSides">
              <wp:wrapPolygon edited="0">
                <wp:start x="0" y="0"/>
                <wp:lineTo x="0" y="21429"/>
                <wp:lineTo x="21432" y="21429"/>
                <wp:lineTo x="21432" y="0"/>
                <wp:lineTo x="0" y="0"/>
              </wp:wrapPolygon>
            </wp:wrapThrough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相刻表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5648" behindDoc="0" locked="0" layoutInCell="1" allowOverlap="1" wp14:anchorId="15379D32" wp14:editId="32165197">
            <wp:simplePos x="0" y="0"/>
            <wp:positionH relativeFrom="column">
              <wp:posOffset>1982470</wp:posOffset>
            </wp:positionH>
            <wp:positionV relativeFrom="paragraph">
              <wp:posOffset>271145</wp:posOffset>
            </wp:positionV>
            <wp:extent cx="1699260" cy="3022600"/>
            <wp:effectExtent l="0" t="0" r="2540" b="0"/>
            <wp:wrapThrough wrapText="bothSides">
              <wp:wrapPolygon edited="0">
                <wp:start x="0" y="0"/>
                <wp:lineTo x="0" y="21418"/>
                <wp:lineTo x="21309" y="21418"/>
                <wp:lineTo x="21309" y="0"/>
                <wp:lineTo x="0" y="0"/>
              </wp:wrapPolygon>
            </wp:wrapThrough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資訊頁面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lang w:eastAsia="zh-TW"/>
        </w:rPr>
        <w:drawing>
          <wp:anchor distT="0" distB="0" distL="114300" distR="114300" simplePos="0" relativeHeight="251672576" behindDoc="0" locked="0" layoutInCell="1" allowOverlap="1" wp14:anchorId="349FBE28" wp14:editId="5DEE7F00">
            <wp:simplePos x="0" y="0"/>
            <wp:positionH relativeFrom="margin">
              <wp:posOffset>153035</wp:posOffset>
            </wp:positionH>
            <wp:positionV relativeFrom="paragraph">
              <wp:posOffset>268605</wp:posOffset>
            </wp:positionV>
            <wp:extent cx="1697990" cy="3022600"/>
            <wp:effectExtent l="0" t="0" r="381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6500699_1789485957808774_4398382364661645312_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536">
        <w:rPr>
          <w:rFonts w:ascii="微軟正黑體" w:eastAsia="微軟正黑體" w:hAnsi="微軟正黑體"/>
          <w:lang w:eastAsia="zh-TW"/>
        </w:rPr>
        <w:t>點選相剋表後進入相</w:t>
      </w:r>
      <w:r w:rsidR="006F3536">
        <w:rPr>
          <w:rFonts w:ascii="微軟正黑體" w:eastAsia="微軟正黑體" w:hAnsi="微軟正黑體" w:hint="eastAsia"/>
          <w:lang w:eastAsia="zh-TW"/>
        </w:rPr>
        <w:t>剋</w:t>
      </w:r>
      <w:r w:rsidR="006F3536">
        <w:rPr>
          <w:rFonts w:ascii="微軟正黑體" w:eastAsia="微軟正黑體" w:hAnsi="微軟正黑體"/>
          <w:lang w:eastAsia="zh-TW"/>
        </w:rPr>
        <w:t>表頁面</w:t>
      </w:r>
    </w:p>
    <w:p w14:paraId="2DBC0128" w14:textId="1AFE1516" w:rsidR="00EF7A11" w:rsidRDefault="00EF7A11" w:rsidP="007021DE">
      <w:pPr>
        <w:rPr>
          <w:rFonts w:ascii="微軟正黑體" w:eastAsia="微軟正黑體" w:hAnsi="微軟正黑體"/>
          <w:lang w:eastAsia="zh-TW"/>
        </w:rPr>
      </w:pPr>
    </w:p>
    <w:p w14:paraId="6CBD8E3C" w14:textId="77777777" w:rsidR="00B43CF7" w:rsidRDefault="00B43CF7">
      <w:pPr>
        <w:rPr>
          <w:rFonts w:ascii="微軟正黑體" w:eastAsia="微軟正黑體" w:hAnsi="微軟正黑體" w:cstheme="majorBidi"/>
          <w:color w:val="3F251D" w:themeColor="accent1"/>
          <w:sz w:val="28"/>
          <w:szCs w:val="28"/>
          <w:lang w:eastAsia="zh-TW"/>
        </w:rPr>
      </w:pPr>
      <w:r>
        <w:rPr>
          <w:rFonts w:ascii="微軟正黑體" w:eastAsia="微軟正黑體" w:hAnsi="微軟正黑體"/>
          <w:sz w:val="28"/>
          <w:szCs w:val="28"/>
          <w:lang w:eastAsia="zh-TW"/>
        </w:rPr>
        <w:br w:type="page"/>
      </w:r>
    </w:p>
    <w:p w14:paraId="208514C7" w14:textId="77254B10" w:rsidR="008C7961" w:rsidRPr="00057390" w:rsidRDefault="00C64BEE" w:rsidP="00C64BEE">
      <w:pPr>
        <w:pStyle w:val="1"/>
        <w:rPr>
          <w:rFonts w:ascii="微軟正黑體" w:eastAsia="微軟正黑體" w:hAnsi="微軟正黑體"/>
          <w:color w:val="auto"/>
          <w:sz w:val="28"/>
          <w:szCs w:val="28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8"/>
          <w:szCs w:val="28"/>
          <w:lang w:eastAsia="zh-TW"/>
        </w:rPr>
        <w:lastRenderedPageBreak/>
        <w:t>四、程式碼</w:t>
      </w:r>
    </w:p>
    <w:p w14:paraId="2C7AE771" w14:textId="77777777" w:rsidR="00C64BEE" w:rsidRPr="00057390" w:rsidRDefault="000B37B0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4"/>
          <w:szCs w:val="24"/>
          <w:lang w:eastAsia="zh-TW"/>
        </w:rPr>
        <w:t>P</w:t>
      </w: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t>o</w:t>
      </w:r>
      <w:r w:rsidRPr="00057390">
        <w:rPr>
          <w:rFonts w:ascii="微軟正黑體" w:eastAsia="微軟正黑體" w:hAnsi="微軟正黑體" w:hint="eastAsia"/>
          <w:color w:val="auto"/>
          <w:sz w:val="24"/>
          <w:szCs w:val="24"/>
          <w:lang w:eastAsia="zh-TW"/>
        </w:rPr>
        <w:t>kemon</w:t>
      </w:r>
    </w:p>
    <w:p w14:paraId="020DA908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java.io.Serializable;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java.util.ArrayList;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idv.ron.oogame_poke.model.action.Fight;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idv.ron.oogame_poke.model.skill.Move;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寶可夢精靈，參看寶可夢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Go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全圖鑑（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http://www.otaku-hk.com/pkmgo/en/pokedex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implements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Fight, Serializable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static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List&lt;Pokemon&gt;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myPokemons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ArrayList&lt;&gt;();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圖片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名稱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String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血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Fullhp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sp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攻擊力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防禦力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捕捉率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catchChance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出現率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appear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體型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//(1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為大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,2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為中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,3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為小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屬性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//1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為電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2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為木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3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為水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4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為火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5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岩石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6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無形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基本技能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Move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基本技能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2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Move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特別技能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Move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chargeMove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image, String name,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Fullhp,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attack,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defense,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attribute,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bodytype,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catchChance,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appear, Move fastMove,Move secondMove,Move chargeMove)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image;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name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name;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Fullhp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Fullhp;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預設為滿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hp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getFullhp();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attack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attack;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defense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defense;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=attribute;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=bodytype;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catchChance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catchChance;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appear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=appear;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fastMove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fastMove;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secondMove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secondMove;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chargeMove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chargeMove;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attack(Pokemon enemy, Move move) 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//enemy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是攻擊對象，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move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是技能名稱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傷害公式：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(1+(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自己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.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攻擊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–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.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防禦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)*0.1 )*(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技能傷害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屬性相剋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體型相剋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基本傷害：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(1+(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自己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.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攻擊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–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.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防禦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)*0.1 )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Damage1=1+(getAttack()-enemy.getDefense())*0.1;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後方公式：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(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技能傷害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屬性相剋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體型相剋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Damage2=move.getPower()*bodytypeAttack(enemy)*attributeAttack(enemy);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合併傷害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resultDamage =(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double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)(Damage1*Damage2);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random=(70+Math.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random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()*50)*0.01;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//70%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攻擊固定，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30%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浮動攻擊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resultDamage=resultDamage*random;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resultDamage=(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)(Math.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round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(resultDamage*100.0))/100.0;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resultDamage = resultDamage &gt;= 0 ? resultDamage : 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敵人依照結果傷害計算損失的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為負值則改為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0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hp = 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)(enemy.getHp() - resultDamage);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enemy.setHp(hp &gt; 0 ? hp :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resultDamage;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bodytypeAttack(Pokemon enemy){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((getBodytype()-enemy.getBodytype())==1){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我方體型大於敵方體型一號（大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&gt;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中、中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&gt;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小）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1.25;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((enemy.getBodytype()-getBodytype())==1){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敵方體型比我方大一號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lastRenderedPageBreak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0.75;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((enemy.getBodytype()==3)&amp;&amp;(getBodytype()==1)){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敵方大 我方小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1.25;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((enemy.getBodytype()==1)&amp;&amp;(getBodytype()==3)){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敵方小 我方大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0.75;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1.00;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attributeAttack(Pokemon enemy){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(getAttribute()==6){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1.25;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((getAttribute()-enemy.getAttribute()==1)){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我方剋敵方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1.25;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((getAttribute()-enemy.getAttribute()==-1)){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敵方剋我方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0.75;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(getAttribute()==5&amp;&amp;enemy.getAttribute()==1){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土剋金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1.25;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(getAttribute()==1&amp;&amp;enemy.getAttribute()==5){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0.75;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1.00;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//double totalDamage = getAttack() + move.getPower();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attackResult(Pokemon enemy, Move move)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double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resultDamage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.attack(enemy, move);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text = String.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format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"[%s][%s]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攻擊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[%s]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造成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[%s]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傷害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, [%3$s]HP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剩下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[%s]"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.getName(), move.getName(), enemy.getName(), resultDamage, enemy.getHp());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text;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取得野生寶可夢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@return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回傳野生寶可夢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static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List&lt;Pokemon&gt; getFieldPokemons()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List&lt;Pokemon&gt; pokemons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ArrayList&lt;&gt;();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eevee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eevee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伊布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100,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7,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4,2,2,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30,40,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電光石火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,30,10),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lastRenderedPageBreak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撞擊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20,20),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速度之星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,60, -35)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corsola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corsola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太陽珊瑚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150,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8,3,3,50,55,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泡沫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,25,10),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撞擊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20,20),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泡沫光線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,45, -25)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pulse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pulse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正電拍拍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6,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3,1,1,50,70,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閃光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,15,15),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電光石火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30,10),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十萬伏特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,65, -40)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vulpix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vulpix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六尾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100,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7,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4,2,2,20,50,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火花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,20,20),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電光石火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30,10),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火焰衝擊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,70, -45)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minun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minun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負電拍拍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6,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3,1,1,50,70,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閃電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,15,15),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電光石火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30,10),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放電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,55, -35)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mew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mew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夢幻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250,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6,6,1,5,5,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陽光烈焰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,40,20),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心靈幻象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50,10),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龍之波動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,100, -50)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dratini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dartini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迷你龍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150,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4,3,1,20,35,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噬咬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,25,15),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龍之吐息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30,10),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龍捲風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,50, -40)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snorlax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snorlax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卡比獸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200,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6,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10,5,3,30,20,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意念頭槌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,35,10),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舔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25,25),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破壞死光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,70, -50)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wailmer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wailmer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吼吼鯨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180,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8,3,3,30,30,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噴水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,30,10),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壓制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15,20),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水之波動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,60, -45)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 slowbro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slowbro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呆河馬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180,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8,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6,3,3,25,25,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念力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,35,5),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噴水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30,10),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冷凍光束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,70, -35)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pokemons.add(eevee);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pokemons.add(corsola);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pokemons.add(pulse);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pokemons.add(vulpix);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pokemons.add(minun);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pokemons.add(mew);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pokemons.add(dratini);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pokemons.add(snorlax);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pokemons.add(wailmer);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pokemons.add(slowbro);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pokemons;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getImage()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setImage(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image)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image;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getName()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setName(String name)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name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name;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getHp()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getFullhp()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Fullhp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setFullhp(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fullhp)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Fullhp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fullhp;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getSp()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sp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setSp(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sp)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sp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sp;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setHp(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hp)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hp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hp;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getAttack()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setAttack(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attack)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attack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attack;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getDefense()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setDefense(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defense)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defense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defense;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getCatchChance()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catchChance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捕捉率、技能、體型、屬性暫時不提供更改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//public void setCatchChance(int catchChance) {this.catchChance = catchChance;}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getFastMoveName(){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fastMove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.getName();};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getSecondMoveName(){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.getName();};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 getFastMove()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fastMove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 getSecondMove()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//public void setFastMove(Move fastMove) {this.fastMove = fastMove;}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Move getChargeMove()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chargeMove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//public void setChargeMove(Move chargeMove) {this.chargeMove = chargeMove;}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getBodytype()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getAttribute() {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static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List&lt;Pokemon&gt; getMyPokemons()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static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addPokemon(Pokemon pokemon)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.add(pokemon);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體型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(1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為大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,2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為中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,3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為小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屬性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為電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2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為木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3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為水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4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為火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5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岩石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 6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無形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getBodytupeText(){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.getBodytype()==1){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大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.getBodytype()==2){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中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小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getAttributeText(){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.getAttribute()==1){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電系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.getAttribute()==2){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草系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.getAttribute()==3){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水系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.getAttribute()==4){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火系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.getAttribute()==5){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岩石系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無形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611A3640" w14:textId="77777777" w:rsidR="00C64BEE" w:rsidRPr="00057390" w:rsidRDefault="00C64BEE" w:rsidP="00C64BEE">
      <w:pPr>
        <w:rPr>
          <w:color w:val="auto"/>
          <w:lang w:eastAsia="zh-TW"/>
        </w:rPr>
      </w:pPr>
    </w:p>
    <w:p w14:paraId="45A024BF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4"/>
          <w:szCs w:val="24"/>
          <w:lang w:eastAsia="zh-TW"/>
        </w:rPr>
        <w:t>BallHuntActivity</w:t>
      </w:r>
    </w:p>
    <w:p w14:paraId="2BAE88A8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android.support.v7.app.AppCompatActivity;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android.util.Log;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android.view.Gravity;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android.view.animation.AlphaAnimation;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android.view.animation.CycleInterpolator;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idv.ron.oogame_poke.model.Pokemon;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精靈球捕捉頁面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BallHuntActivity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AppCompatActivity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static final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String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TAG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"BallHuntActivity"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=0,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catchtime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String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activity_ball_hunt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Bundle bundle = getIntent().getExtras();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(bundle 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fieldPokemon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(Pokemon) bundle.getSerializable(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"fieldPokemon"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title = String.format(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textPokemonHunt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textBallHunt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),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setTitle(title);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handleViews();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handleViews()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ivFieldPokemon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.getImage());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catchtime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catchtime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ivBall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view)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++;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=10-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String ct 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remain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catchtime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.setText(ct);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點擊精靈球後依照亂數與捕捉率來決定是否抓到寶可夢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catchSuccess = catchSuccess(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.getCatchChance());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捕捉成功將精靈球設為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disable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，避免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user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繼續點擊攻擊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.setEnabled(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startCatchAnimation(catchSuccess);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startCatchAnimation(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設定精靈球動畫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ballAnimation = getBallTranslateAnimation(catchSuccess);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.startAnimation(ballAnimation);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抓到寶可夢，先存入我的百寶箱內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晃動寶可夢的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代表被有效攻擊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shakeAnimation = getShakeAnimation();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shakeAnimation.setAnimationListener(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Animation.AnimationListener()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onAnimationStart(Animation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onAnimationEnd(Animation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當晃動完畢後寶可夢變成透明（代表被抓而消失了）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alphaAnimation = getAlphaAnimation();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alphaAnimation.setFillAfter(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alphaAnimation.setAnimationListener(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Animation.AnimationListener()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onAnimationStart(Animation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當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變透明後，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Toast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「抓到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xxx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」並關閉此頁回到前頁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onAnimationEnd(Animation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.cancel();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String text = String.format(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textPokemonCaught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),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Toast.makeText(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BallHuntActivity.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text,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LENGTH_SHORT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.setGravity(Gravity.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CENTER_HORIZONTAL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| 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CENTER_VERTICAL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-200,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finish();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onAnimationRepeat(Animation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.startAnimation(alphaAnimation);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onAnimationRepeat(Animation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.startAnimation(shakeAnimation);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讓寶可夢暫時消失，代表沒抓到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alphaAnimation = getAlphaAnimation();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alphaAnimation.setAnimationListener(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Animation.AnimationListener()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onAnimationStart(Animation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消失後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Toast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「逃跑了」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onAnimationEnd(Animation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之前已經有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Toast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，立即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cancel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後再重新產生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.cancel();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String text 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textPokemonDodge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),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Toast.makeText(BallHuntActivity.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text,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LENGTH_SHORT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.setGravity(Gravity.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CENTER_HORIZONTAL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| 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CENTER_VERTICAL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200,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onAnimationRepeat(Animation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.startAnimation(alphaAnimation);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time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&gt;=10){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Toast toast = Toast.makeText(BallHuntActivity.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神奇寶貝逃走了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!"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LENGTH_LONG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toast.show();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finish();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catchSuccess(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catchChance)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產生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1~100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亂數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chance = 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(Math.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random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 * 100) + 1;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Log.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d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TAG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"chance = "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+ chance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"; catchSuccess = "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+ catchChance);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產生的亂數小於等於捕捉率即代表捕捉到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chance &lt;= catchChance;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 getBallTranslateAnimation(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取得畫面高度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View parentView = (View)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.getParent();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球要向上移動至畫面上方，所以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y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為負值，需要乘以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-1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float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distance = -1 * (parentView.getHeight() - parentView.getPaddingBottom() -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parentView.getPaddingTop() -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ivBall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.getHeight());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long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duration = 500;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 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如果抓寶可夢不成功，球移動至畫面上方；抓寶可夢成功，球停在寶可夢下方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1/2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處，動畫時間也僅為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1/2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distance = distance / 2 + 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.getHeight() / 2);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duration /= 2;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TranslateAnimation(0, 0, 0, distance);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translateAnimation.setDuration(duration);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translateAnimation.setFillAfter(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TranslateAnimation(0, 0, 0, distance);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translateAnimation.setDuration(duration);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translateAnimation.setRepeatMode(Animation.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RESTART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 getShakeAnimation()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 shakeAnimation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TranslateAnimation(0, 10, 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shakeAnimation.setStartOffset(200);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shakeAnimation.setDuration(500);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CycleInterpolator cycleInterpolator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CycleInterpolator(5);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shakeAnimation.setInterpolator(cycleInterpolator);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shakeAnimation;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 getAlphaAnimation()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AlphaAnimation alphaAnimation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AlphaAnimation(1,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alphaAnimation.setDuration(300);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61BD63A1" w14:textId="77777777" w:rsidR="00EF7A11" w:rsidRPr="00057390" w:rsidRDefault="00EF7A11" w:rsidP="00EF7A11">
      <w:pPr>
        <w:rPr>
          <w:color w:val="auto"/>
          <w:lang w:eastAsia="zh-TW"/>
        </w:rPr>
      </w:pPr>
    </w:p>
    <w:p w14:paraId="39A40615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4"/>
          <w:szCs w:val="24"/>
          <w:lang w:eastAsia="zh-TW"/>
        </w:rPr>
        <w:t>PokemonActivity</w:t>
      </w:r>
    </w:p>
    <w:p w14:paraId="648A315D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android.content.Context;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android.content.Intent;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android.support.annotation.NonNull;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android.support.v7.app.AppCompatActivity;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android.support.v7.widget.GridLayoutManager;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android.support.v7.widget.RecyclerView;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android.view.LayoutInflater;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android.view.ViewGroup;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idv.ron.oogame_poke.model.Pokemon;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百寶箱頁面，列出我所有的寶可夢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AppCompatActivity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boolean setListener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setTitle(R.string.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如果是因為捕捉野生寶可夢才來到此頁，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fieldPokemon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不為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(getIntent().getExtras() 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fieldPokemon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(Pokemon) getIntent().getExtras().getSerializable(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"fieldPokemon"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setListener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onStart()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.onStart();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    RecyclerView rvPokemon 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rvPokemon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().size() == 0)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Toast.makeText(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textNoPokemon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LENGTH_SHORT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rvPokemon.setLayoutManager(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GridLayoutManager(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2));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rvPokemon.setAdapter(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PokemonAdapter(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PokemonAdapter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RecyclerView.Adapter&lt;PokemonAdapter.PokemonViewHolder&gt;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Context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context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List&lt;Pokemon&gt;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PokemonAdapter(Context context, List&lt;Pokemon&gt; myPokemons)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context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context;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myPokemons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myPokemons;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getItemCount()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.size();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PokemonViewHolder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RecyclerView.ViewHolder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imageView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PokemonViewHolder(View itemView)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(itemView);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itemView.findViewById(R.id.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tvName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itemView.findViewById(R.id.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tvName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tvHp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itemView.findViewById(R.id.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tvHp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@NonNull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PokemonViewHolder onCreateViewHolder(@NonNull ViewGroup parent,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viewType)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View itemView = LayoutInflater.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from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context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.inflate(R.layout.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item_view_pokemon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parent,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PokemonViewHolder(itemView);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onBindViewHolder(@NonNull PokemonViewHolder holder,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>position)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final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myPokemon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.get(position);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holder.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imageView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.setImageResource(myPokemon.getImage());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holder.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.setText(myPokemon.getName());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String hpInfo = myPokemon.getHp()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"/"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+ myPokemon.getFullhp();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holder.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.setText(hpInfo);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 true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代表因為捕捉野生寶可夢才來到此頁，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user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可點選自己的寶可夢與野生的對戰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setListener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holder.itemView.setOnClickListener(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Intent intent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Intent(PokemonActivity.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PokemonHuntActivity.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class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Bundle bundle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Bundle();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bundle.putSerializable(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"fieldPokemon"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bundle.putSerializable(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"myPokemon"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myPokemon);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intent.putExtras(bundle);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startActivity(intent);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對戰完畢會回到此頁，不可再點擊寶可夢對戰，因此取消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listener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setListener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24949F8B" w14:textId="77777777" w:rsidR="00EF7A11" w:rsidRPr="00057390" w:rsidRDefault="00EF7A11" w:rsidP="00EF7A11">
      <w:pPr>
        <w:rPr>
          <w:color w:val="auto"/>
          <w:lang w:eastAsia="zh-TW"/>
        </w:rPr>
      </w:pPr>
    </w:p>
    <w:p w14:paraId="74B95A67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t>PokemonHuntActivity</w:t>
      </w:r>
    </w:p>
    <w:p w14:paraId="05CE297E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android.app.AlertDialog;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android.content.DialogInterface;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android.content.Intent;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android.support.v7.app.AppCompatActivity;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android.view.Gravity;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android.view.KeyEvent;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android.view.animation.AlphaAnimation;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android.view.animation.CycleInterpolator;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android.view.animation.TranslateAnimation;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lastRenderedPageBreak/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idv.ron.oogame_poke.model.Pokemon;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我的寶可夢捕捉頁面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PokemonHuntActivity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AppCompatActivity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boolean myTurn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EmemyHp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String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activity_my_pokemon_hunt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Bundle bundle = getIntent().getExtras();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(bundle 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fieldPokemon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(Pokemon) bundle.getSerializable(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"fieldPokemon"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myPokemon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(Pokemon) bundle.getSerializable(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"myPokemon"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title = String.format(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textPokemonHunt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.getName(),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setTitle(title);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handleViews();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handleViews()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tvResult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ivFieldPokemon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.getImage());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ivMyPokemon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.getImage());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enemyname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hunt_myhp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EmemyHp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hunt_enemyhp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EmemyHp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Button attack1=findViewById(R.id.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attack1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Button attack2=findViewById(R.id.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attack2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attack1.setText(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.getFastMoveName());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attack2.setText(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.getSecondMoveName());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attack1.setOnClickListener(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String text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.attackResult(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.getFastMove());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.append(text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"\n"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attackAnimation(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EmemyHp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野生寶可夢沒有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就結束，回到第一頁（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MainActivity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 &lt;= 0)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catchResult(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將我的寶可夢設為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disable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，避免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user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繼續點擊攻擊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.setEnabled(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text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.attackResult(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.getFastMove());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.append(text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"\n"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attackAnimation(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 &lt;= 0)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catchResult(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attack2.setOnClickListener(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String text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.attackResult(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.getSecondMove());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.append(text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"\n"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attackAnimation(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EmemyHp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enemyHp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野生寶可夢沒有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就結束，回到第一頁（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MainActivity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 &lt;= 0)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catchResult(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將我的寶可夢設為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disable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，避免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user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繼續點擊攻擊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.setEnabled(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text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.attackResult(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.getSecondMove());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tvResult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.append(text +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"\n"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attackAnimation(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myTurn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 &lt;= 0)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catchResult(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設定攻擊與防禦寶可夢的動畫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@param myTurn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是否輪到我的寶可夢攻擊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@param myPokeView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我的寶可夢的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@param fieldPokeView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野生寶可夢的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attackAnimation(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myTurn, View myPokeView, View fieldPokeView)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設定攻擊寶可夢的動畫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(myTurn)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    Animation attackerAnimation = getTranslateAnimation(-1);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myPokeView.startAnimation(attackerAnimation);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Animation defenderAnimation = getShakeAnimation();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fieldPokeView.startAnimation(defenderAnimation);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Animation attackerAnimation = getTranslateAnimation(1);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fieldPokeView.startAnimation(attackerAnimation);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Animation defenderAnimation = getShakeAnimation();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myPokeView.startAnimation(defenderAnimation);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捕捉結果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@param catchSuccess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是否捕捉成功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catchResult(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(catchSuccess)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抓到寶可夢，先將該寶可夢的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HP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加滿後再存入我的百寶箱內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.setHp(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.getFullhp());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晃動寶可夢的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代表被有效攻擊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shakeAnimation = getShakeAnimation();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shakeAnimation.setAnimationListener(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Animation.AnimationListener()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onAnimationStart(Animation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onAnimationEnd(Animation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當晃動完畢後寶可夢變成透明（代表被抓而消失了）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 alphaAnimation = getAlphaAnimation();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alphaAnimation.setFillAfter(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alphaAnimation.setAnimationListener(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Animation.AnimationListener()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onAnimationStart(Animation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當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ImageView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變透明後，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Toast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「抓到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xxx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」並關閉此頁回到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MainActivity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onAnimationEnd(Animation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.cancel();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String text = String.format(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textPokemonCaught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),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lastRenderedPageBreak/>
        <w:t>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Toast.makeText(PokemonHuntActivity.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text,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LENGTH_SHORT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.setGravity(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CENTER_HORIZONTAL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| 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CENTER_VERTICAL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-200,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finish();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onAnimationRepeat(Animation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.startAnimation(alphaAnimation);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onAnimationRepeat(Animation animation)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ivFieldPokemon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.startAnimation(shakeAnimation);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.cancel();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String text = 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textPokemonRunAway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toast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Toast.makeText(PokemonHuntActivity.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text,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LENGTH_SHORT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.setGravity(Gravity.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CENTER_HORIZONTAL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| Gravity.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CENTER_VERTICAL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200,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toast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finish();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 getTranslateAnimation(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direction)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設定移動方向與距離（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100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像素）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distance = direction * 100;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long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duration = 100;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 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TranslateAnimation(0, 0, 0, distance);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translateAnimation.setDuration(duration);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 getShakeAnimation()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TranslateAnimation shakeAnimation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TranslateAnimation(0, 10, 0,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shakeAnimation.setStartOffset(200);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shakeAnimation.setDuration(500);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CycleInterpolator cycleInterpolator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CycleInterpolator(5);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shakeAnimation.setInterpolator(cycleInterpolator);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shakeAnimation;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 getAlphaAnimation()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AlphaAnimation alphaAnimation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AlphaAnimation(1, 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alphaAnimation.setDuration(300);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alphaAnimation;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boolean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onKeyDown(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keyCode, KeyEvent event) 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捕捉返回鍵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((keyCode == KeyEvent.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KEYCODE_BACK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AlertDialog.Builder ad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AlertDialog.Builder(PokemonHuntActivity.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ad.setTitle(R.string.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exit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ad.setMessage(R.string.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exit2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ad.setPositiveButton(R.string.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yes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DialogInterface.OnClickListener() {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退出按鈕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onClick(DialogInterface dialog,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().exit();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ad.setNegativeButton(R.string.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no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DialogInterface.OnClickListener()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onClick(DialogInterface dialog,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which)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TODO Auto-generated method stub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ad.show();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511A74DB" w14:textId="77777777" w:rsidR="00EF7A11" w:rsidRPr="00057390" w:rsidRDefault="00EF7A11" w:rsidP="00EF7A11">
      <w:pPr>
        <w:rPr>
          <w:color w:val="auto"/>
          <w:lang w:eastAsia="zh-TW"/>
        </w:rPr>
      </w:pPr>
    </w:p>
    <w:p w14:paraId="7F01C43B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t>PokemonInfoActivity</w:t>
      </w:r>
    </w:p>
    <w:p w14:paraId="01D20100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android.content.Intent;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lastRenderedPageBreak/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android.support.v7.app.AppCompatActivity;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idv.ron.oogame_poke.model.Pokemon;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idv.ron.oogame_poke.model.skill.Move;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PokemonInfoActivity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AppCompatActivity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firstMove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ChargeMove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activity_pokemon_info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Bundle bundle = getIntent().getExtras();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(bundle 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myPK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(Pokemon) bundle.getSerializable(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"my"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title 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textPokemonInfo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setTitle(title);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handleViews();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Button selectPokemon2 = (Button)findViewById(R.id.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linkboutton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selectPokemon2.setOnClickListener(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Intent intent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Intent();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intent.setClass(PokemonInfoActivity.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CoverActivity.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class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startActivity(intent);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handleViews()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pokemonimg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改照片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lastRenderedPageBreak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imagemyPokemon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.getImage());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.getName());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.getHp();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.getAttack();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.getDefense();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.getBodytupeText());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.getAttributeText());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setskill();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setskill(){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firstMove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layout_info_first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layout_info_second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ChargeMove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layout_info_charge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attackname,attack,sp;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Move move1=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.getFastMove();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attackname=move1.getName();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a=move1.getPower();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a=move1.getSp();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sp=Integer.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s 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),attackname,attack,sp);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firstMove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.setText(s);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Move move2=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.getSecondMove();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attackname=move2.getName();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a=move2.getPower();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a=move2.getSp();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sp=Integer.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s2 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),attackname,attack,sp);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secondMove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.setText(s2);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Move move3=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myPK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.getChargeMove();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attackname=move3.getName();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a=move3.getPower();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attack=Integer.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a=move3.getSp();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sp=Integer.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toString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String s3= String.format(getString(R.string.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textPokemonCharge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),attackname,attack,sp);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ChargeMove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.setText(s3);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707D1053" w14:textId="77777777" w:rsidR="00EF7A11" w:rsidRPr="00057390" w:rsidRDefault="00EF7A11" w:rsidP="00EF7A11">
      <w:pPr>
        <w:rPr>
          <w:color w:val="auto"/>
          <w:lang w:eastAsia="zh-TW"/>
        </w:rPr>
      </w:pPr>
    </w:p>
    <w:p w14:paraId="08E82A42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t>SelectActivity</w:t>
      </w:r>
    </w:p>
    <w:p w14:paraId="4DA9D1F5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android.content.Intent;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android.support.v7.app.AppCompatActivity;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android.widget.RadioButton;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android.widget.RadioGroup;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idv.ron.oogame_poke.model.Pokemon;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selectActivity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AppCompatActivity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TextView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先傳入所有的神奇寶貝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List&lt;Pokemon&gt;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fieldPokemons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getFieldPokemons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預設為第二隻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(eevee)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Pokemon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ftpokemon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.get(0);;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//{"Eevee","Corsola","Pulse"};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Intent intent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.getIntent();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a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intent.getIntExtra(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"ch"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activity_select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=(ImageView)findViewById(R.id.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change_attribute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RadioButton radBtCorsole=(RadioButton)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radBtCorsola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RadioButton radBtEevee=(RadioButton)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radBtEevee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RadioButton radBtPulse=(RadioButton)findViewById(R.id.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radBtPulse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radBtCorsole.setOnClickListener(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corsola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textCorsolaAttribute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ftpokemon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.get(1);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radBtEevee.setOnClickListener(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eevee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textEeveeAttribute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ftpokemon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.get(0);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radBtPulse.setOnClickListener(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pulse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textPulseHp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textPulseDefense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textPulseBodytype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.setText(R.string.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textPulseAttribute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ftpokemon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fieldPokemons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.get(2);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Button selectPokemon2 = (Button)findViewById(R.id.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select_done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selectPokemon2.setOnClickListener(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attack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.getText().toString().matches(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 toast = Toast.makeText(selectActivity.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R.string.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error2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LENGTH_LONG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else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Intent intent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Intent();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intent.setClass(selectActivity.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MainActivity.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class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Pokemon.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getMyPokemons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ftpokemon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intent.putExtra(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"character"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startActivity(intent);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06E895C0" w14:textId="77777777" w:rsidR="00EF7A11" w:rsidRPr="00057390" w:rsidRDefault="00EF7A11" w:rsidP="00EF7A11">
      <w:pPr>
        <w:rPr>
          <w:color w:val="auto"/>
          <w:lang w:eastAsia="zh-TW"/>
        </w:rPr>
      </w:pPr>
    </w:p>
    <w:p w14:paraId="23C58FE3" w14:textId="77777777" w:rsidR="00C64BEE" w:rsidRPr="00057390" w:rsidRDefault="00C64BEE" w:rsidP="00C64BEE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lastRenderedPageBreak/>
        <w:t>StartActivity</w:t>
      </w:r>
    </w:p>
    <w:p w14:paraId="6D2DC696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android.app.Activity;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android.content.Intent;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android.os.Bundle;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android.view.View;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android.widget.ImageView;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android.widget.RadioButton;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android.widget.RadioGroup;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android.widget.TextView;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android.widget.Toast;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java.util.HashMap;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java.util.Map;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StartActivity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Activity{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ImageView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boolean 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true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character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protected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onCreate(Bundle savedInstanceState)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SysApplication.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getInstance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().addActivity(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.onCreate(savedInstanceState);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setContentView(R.layout.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activity_start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(ImageView)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selectCharacter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RadioButton radBtFemale = (RadioButton)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radBtFemale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RadioButton radBtMale = (RadioButton)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radBtMale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radBtFemale.setOnClickListener(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girl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character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=1;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radBtMale.setOnClickListener(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image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.setImageResource(R.drawable.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boy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false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character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=0;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Button selectboy = (Button) 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startcheck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selectboy.setOnClickListener(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View.OnClickListener()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@Override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onClick(View v)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TextView name=(TextView)findViewById(R.id.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editText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(name.getText().toString().matches(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 toast = Toast.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makeText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(StartActivity.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請輸入名稱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!!"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LENGTH_LONG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 if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a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 toast = Toast.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makeText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(StartActivity.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細明體" w:eastAsia="細明體" w:hAnsi="細明體" w:cs="細明體" w:hint="eastAsia"/>
          <w:b/>
          <w:bCs/>
          <w:color w:val="auto"/>
          <w:sz w:val="24"/>
          <w:szCs w:val="24"/>
          <w:lang w:eastAsia="zh-TW"/>
        </w:rPr>
        <w:t>請選擇角色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Toast.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>LENGTH_LONG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toast.show();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}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else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   Intent intent 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Intent();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   intent.putExtra(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"ch"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character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   intent.setClass(StartActivity.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, selectActivity.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class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        startActivity(intent);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     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10286181" w14:textId="77777777" w:rsidR="00EF7A11" w:rsidRPr="00057390" w:rsidRDefault="00EF7A11" w:rsidP="00EF7A11">
      <w:pPr>
        <w:rPr>
          <w:color w:val="auto"/>
          <w:lang w:eastAsia="zh-TW"/>
        </w:rPr>
      </w:pPr>
    </w:p>
    <w:p w14:paraId="783152D3" w14:textId="77777777" w:rsidR="00B34CE8" w:rsidRPr="00057390" w:rsidRDefault="00C64BEE" w:rsidP="00B34CE8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4"/>
          <w:szCs w:val="24"/>
          <w:lang w:eastAsia="zh-TW"/>
        </w:rPr>
        <w:t>Move</w:t>
      </w:r>
    </w:p>
    <w:p w14:paraId="17435500" w14:textId="77777777" w:rsidR="00EF7A11" w:rsidRPr="00057390" w:rsidRDefault="00EF7A11" w:rsidP="00EF7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idv.ron.oogame_poke.model.skill;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java.io.Serializable;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攻擊技能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Move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implements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Serializable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String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;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技能名稱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power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;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//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技能傷害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sp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增加的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sp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值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private int spcost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Move(String name,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power,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sp)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name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name;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power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power;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=sp;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String getName()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name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setName(String name)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name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name;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getPower()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power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getSp(){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return sp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setPower(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int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power)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this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power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= power;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0D20ADA8" w14:textId="77777777" w:rsidR="00EF7A11" w:rsidRPr="00057390" w:rsidRDefault="00EF7A11" w:rsidP="00EF7A11">
      <w:pPr>
        <w:pStyle w:val="3"/>
        <w:rPr>
          <w:rFonts w:ascii="微軟正黑體" w:eastAsia="微軟正黑體" w:hAnsi="微軟正黑體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4"/>
          <w:szCs w:val="24"/>
          <w:lang w:eastAsia="zh-TW"/>
        </w:rPr>
        <w:t>SysApplication</w:t>
      </w:r>
    </w:p>
    <w:p w14:paraId="7186B110" w14:textId="77777777" w:rsidR="00EC53CE" w:rsidRPr="00057390" w:rsidRDefault="00EF7A11" w:rsidP="00EC53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package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idv.ron.oogame_poke.controller;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java.util.LinkedList;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java.util.List;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android.app.Activity;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import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android.app.Application;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/**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* 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一个类 用来结束所有后台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activity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* </w:t>
      </w:r>
      <w:r w:rsidRPr="00057390">
        <w:rPr>
          <w:rFonts w:ascii="Fira Code" w:eastAsia="細明體" w:hAnsi="Fira Code" w:cs="細明體"/>
          <w:b/>
          <w:bCs/>
          <w:i/>
          <w:iCs/>
          <w:color w:val="auto"/>
          <w:sz w:val="24"/>
          <w:szCs w:val="24"/>
          <w:lang w:eastAsia="zh-TW"/>
        </w:rPr>
        <w:t xml:space="preserve">@author </w:t>
      </w:r>
      <w:r w:rsidR="00EC53CE"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Administrator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*/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class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SysApplication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extends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Application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运用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list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来保存们每一个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activity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是关键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List&lt;Activity&gt;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mList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LinkedList&lt;Activity&gt;();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为了实现每次使用该类时不创建新的对象而创建的静态对象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static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SysApplication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构造方法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private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SysApplication(){}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实例化一次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synchronized static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SysApplication getInstance(){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null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==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 xml:space="preserve">instance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new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SysApplication();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lastRenderedPageBreak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return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instance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 add Activity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addActivity(Activity activity)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mList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.add(activity);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关闭每一个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list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内的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activity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exit()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try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for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(Activity activity: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mList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if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 xml:space="preserve">(activity !=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null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)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        activity.finish();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catch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(Exception e)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e.printStackTrace();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finally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    System.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exit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(0);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//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t>杀进程</w:t>
      </w:r>
      <w:r w:rsidRPr="00057390">
        <w:rPr>
          <w:rFonts w:ascii="細明體" w:eastAsia="細明體" w:hAnsi="細明體" w:cs="細明體" w:hint="eastAsia"/>
          <w:i/>
          <w:iCs/>
          <w:color w:val="auto"/>
          <w:sz w:val="24"/>
          <w:szCs w:val="24"/>
          <w:lang w:eastAsia="zh-TW"/>
        </w:rPr>
        <w:br/>
        <w:t xml:space="preserve">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 xml:space="preserve">public void 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onLowMemory() {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</w:t>
      </w:r>
      <w:r w:rsidRPr="00057390">
        <w:rPr>
          <w:rFonts w:ascii="Fira Code" w:eastAsia="細明體" w:hAnsi="Fira Code" w:cs="細明體"/>
          <w:b/>
          <w:bCs/>
          <w:color w:val="auto"/>
          <w:sz w:val="24"/>
          <w:szCs w:val="24"/>
          <w:lang w:eastAsia="zh-TW"/>
        </w:rPr>
        <w:t>super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.onLowMemory();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    System.</w:t>
      </w:r>
      <w:r w:rsidRPr="00057390">
        <w:rPr>
          <w:rFonts w:ascii="Fira Code" w:eastAsia="細明體" w:hAnsi="Fira Code" w:cs="細明體"/>
          <w:i/>
          <w:iCs/>
          <w:color w:val="auto"/>
          <w:sz w:val="24"/>
          <w:szCs w:val="24"/>
          <w:lang w:eastAsia="zh-TW"/>
        </w:rPr>
        <w:t>gc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t>();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 xml:space="preserve">    }</w:t>
      </w:r>
      <w:r w:rsidRPr="00057390">
        <w:rPr>
          <w:rFonts w:ascii="Fira Code" w:eastAsia="細明體" w:hAnsi="Fira Code" w:cs="細明體"/>
          <w:color w:val="auto"/>
          <w:sz w:val="24"/>
          <w:szCs w:val="24"/>
          <w:lang w:eastAsia="zh-TW"/>
        </w:rPr>
        <w:br/>
        <w:t>}</w:t>
      </w:r>
    </w:p>
    <w:p w14:paraId="33610C04" w14:textId="77777777" w:rsidR="009949E1" w:rsidRPr="00057390" w:rsidRDefault="009949E1">
      <w:pPr>
        <w:rPr>
          <w:rFonts w:ascii="微軟正黑體" w:eastAsia="微軟正黑體" w:hAnsi="微軟正黑體"/>
          <w:color w:val="auto"/>
          <w:sz w:val="28"/>
          <w:szCs w:val="28"/>
          <w:lang w:eastAsia="zh-TW"/>
        </w:rPr>
      </w:pPr>
      <w:r w:rsidRPr="00057390">
        <w:rPr>
          <w:rFonts w:ascii="微軟正黑體" w:eastAsia="微軟正黑體" w:hAnsi="微軟正黑體"/>
          <w:color w:val="auto"/>
          <w:sz w:val="28"/>
          <w:szCs w:val="28"/>
          <w:lang w:eastAsia="zh-TW"/>
        </w:rPr>
        <w:br w:type="page"/>
      </w:r>
    </w:p>
    <w:p w14:paraId="6D688D9F" w14:textId="46472B9D" w:rsidR="00C012AB" w:rsidRPr="00057390" w:rsidRDefault="00B34CE8" w:rsidP="00EC53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Fira Code" w:eastAsia="細明體" w:hAnsi="Fira Code" w:cs="細明體" w:hint="eastAsia"/>
          <w:color w:val="auto"/>
          <w:sz w:val="24"/>
          <w:szCs w:val="24"/>
          <w:lang w:eastAsia="zh-TW"/>
        </w:rPr>
      </w:pPr>
      <w:r w:rsidRPr="00057390">
        <w:rPr>
          <w:rFonts w:ascii="微軟正黑體" w:eastAsia="微軟正黑體" w:hAnsi="微軟正黑體" w:hint="eastAsia"/>
          <w:color w:val="auto"/>
          <w:sz w:val="28"/>
          <w:szCs w:val="28"/>
          <w:lang w:eastAsia="zh-TW"/>
        </w:rPr>
        <w:lastRenderedPageBreak/>
        <w:t>五、工作分配</w:t>
      </w:r>
    </w:p>
    <w:tbl>
      <w:tblPr>
        <w:tblW w:w="65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91"/>
        <w:gridCol w:w="1153"/>
        <w:gridCol w:w="1152"/>
        <w:gridCol w:w="1152"/>
        <w:gridCol w:w="1152"/>
      </w:tblGrid>
      <w:tr w:rsidR="00057390" w:rsidRPr="00057390" w14:paraId="7246C179" w14:textId="77777777" w:rsidTr="00C012AB">
        <w:trPr>
          <w:trHeight w:val="380"/>
        </w:trPr>
        <w:tc>
          <w:tcPr>
            <w:tcW w:w="6500" w:type="dxa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3C0B0AD" w14:textId="77777777" w:rsidR="00C012AB" w:rsidRPr="00057390" w:rsidRDefault="00C012AB" w:rsidP="00C012AB">
            <w:pPr>
              <w:spacing w:before="0" w:after="0" w:line="240" w:lineRule="auto"/>
              <w:jc w:val="center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工作分配</w:t>
            </w:r>
          </w:p>
        </w:tc>
      </w:tr>
      <w:tr w:rsidR="00057390" w:rsidRPr="00057390" w14:paraId="3B8A8449" w14:textId="77777777" w:rsidTr="00C012AB">
        <w:trPr>
          <w:trHeight w:val="380"/>
        </w:trPr>
        <w:tc>
          <w:tcPr>
            <w:tcW w:w="18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793CFD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57D78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洪詩晴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B29F9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楊書伃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63D4E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吳若琳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BA98F4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劉楚軒</w:t>
            </w:r>
          </w:p>
        </w:tc>
      </w:tr>
      <w:tr w:rsidR="00057390" w:rsidRPr="00057390" w14:paraId="3AE3C1E7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01AE79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資源搜集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F3C82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13E4A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F687D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A84173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7E353C16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928EC3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遊戲規劃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BB27E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B7BF2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EA32C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D6818F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4EB00787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4F22D5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8358D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B127B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0AB42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66F41D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469F9FDA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1D9DC9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介面設計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AF665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B5A61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72557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98035DF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5CEFD659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C44123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前端架構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3DED7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8B326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D98DE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5EE2AE1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47A357D2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FF01A6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前端優化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F3E09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B9524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576EC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B00457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0F74F327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06CE170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後端程式碼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170D6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291D7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1C59D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46F013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2503BE47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4A0E887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後端優化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52FD9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9897F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CBC1A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F93219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6098C003" w14:textId="77777777" w:rsidTr="00C012AB">
        <w:trPr>
          <w:trHeight w:val="30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A7716D" w14:textId="77777777" w:rsidR="00C012AB" w:rsidRPr="00057390" w:rsidRDefault="00C012AB" w:rsidP="00C012AB">
            <w:pPr>
              <w:spacing w:before="0" w:after="0" w:line="240" w:lineRule="auto"/>
              <w:rPr>
                <w:rFonts w:ascii="新細明體" w:eastAsia="新細明體" w:hAnsi="新細明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新細明體" w:eastAsia="新細明體" w:hAnsi="新細明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72EF4" w14:textId="77777777" w:rsidR="00C012AB" w:rsidRPr="00057390" w:rsidRDefault="00C012AB" w:rsidP="00C012AB">
            <w:pPr>
              <w:spacing w:before="0" w:after="0" w:line="240" w:lineRule="auto"/>
              <w:rPr>
                <w:rFonts w:ascii="新細明體" w:eastAsia="新細明體" w:hAnsi="新細明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新細明體" w:eastAsia="新細明體" w:hAnsi="新細明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0FDA3" w14:textId="77777777" w:rsidR="00C012AB" w:rsidRPr="00057390" w:rsidRDefault="00C012AB" w:rsidP="00C012AB">
            <w:pPr>
              <w:spacing w:before="0" w:after="0" w:line="240" w:lineRule="auto"/>
              <w:rPr>
                <w:rFonts w:ascii="新細明體" w:eastAsia="新細明體" w:hAnsi="新細明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新細明體" w:eastAsia="新細明體" w:hAnsi="新細明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F3C7F" w14:textId="77777777" w:rsidR="00C012AB" w:rsidRPr="00057390" w:rsidRDefault="00C012AB" w:rsidP="00C012AB">
            <w:pPr>
              <w:spacing w:before="0" w:after="0" w:line="240" w:lineRule="auto"/>
              <w:rPr>
                <w:rFonts w:ascii="新細明體" w:eastAsia="新細明體" w:hAnsi="新細明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新細明體" w:eastAsia="新細明體" w:hAnsi="新細明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A09C4B" w14:textId="77777777" w:rsidR="00C012AB" w:rsidRPr="00057390" w:rsidRDefault="00C012AB" w:rsidP="00C012AB">
            <w:pPr>
              <w:spacing w:before="0" w:after="0" w:line="240" w:lineRule="auto"/>
              <w:rPr>
                <w:rFonts w:ascii="新細明體" w:eastAsia="新細明體" w:hAnsi="新細明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新細明體" w:eastAsia="新細明體" w:hAnsi="新細明體" w:cs="Times New Roman" w:hint="eastAsia"/>
                <w:color w:val="auto"/>
                <w:sz w:val="24"/>
                <w:szCs w:val="24"/>
                <w:lang w:eastAsia="zh-TW"/>
              </w:rPr>
              <w:t xml:space="preserve">　</w:t>
            </w:r>
          </w:p>
        </w:tc>
      </w:tr>
      <w:tr w:rsidR="00057390" w:rsidRPr="00057390" w14:paraId="655B2F0F" w14:textId="77777777" w:rsidTr="00C012AB">
        <w:trPr>
          <w:trHeight w:val="32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0B19F7" w14:textId="77777777" w:rsidR="00C012AB" w:rsidRPr="00057390" w:rsidRDefault="00C012AB" w:rsidP="00C012AB">
            <w:pPr>
              <w:spacing w:before="0" w:after="0" w:line="240" w:lineRule="auto"/>
              <w:rPr>
                <w:rFonts w:ascii="Abadi MT Condensed Extra Bold" w:eastAsia="新細明體" w:hAnsi="Abadi MT Condensed Extra Bold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Abadi MT Condensed Extra Bold" w:eastAsia="新細明體" w:hAnsi="Abadi MT Condensed Extra Bold" w:cs="Times New Roman"/>
                <w:color w:val="auto"/>
                <w:sz w:val="24"/>
                <w:szCs w:val="24"/>
                <w:lang w:eastAsia="zh-TW"/>
              </w:rPr>
              <w:t>遊戲測試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001A1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B62B7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6EF87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A00136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</w:tr>
      <w:tr w:rsidR="00057390" w:rsidRPr="00057390" w14:paraId="53E7E15C" w14:textId="77777777" w:rsidTr="00C012AB">
        <w:trPr>
          <w:trHeight w:val="36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29465C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文檔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D378D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8E713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5AF59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634D54E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</w:tr>
      <w:tr w:rsidR="00C012AB" w:rsidRPr="00057390" w14:paraId="19C417B7" w14:textId="77777777" w:rsidTr="00C012AB">
        <w:trPr>
          <w:trHeight w:val="380"/>
        </w:trPr>
        <w:tc>
          <w:tcPr>
            <w:tcW w:w="18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BD5FF7" w14:textId="77777777" w:rsidR="00C012AB" w:rsidRPr="00057390" w:rsidRDefault="00C012AB" w:rsidP="00C012AB">
            <w:pPr>
              <w:spacing w:before="0" w:after="0" w:line="240" w:lineRule="auto"/>
              <w:rPr>
                <w:rFonts w:ascii="微軟正黑體" w:eastAsia="微軟正黑體" w:hAnsi="微軟正黑體" w:cs="Times New Roman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微軟正黑體" w:eastAsia="微軟正黑體" w:hAnsi="微軟正黑體" w:cs="Times New Roman" w:hint="eastAsia"/>
                <w:color w:val="auto"/>
                <w:sz w:val="24"/>
                <w:szCs w:val="24"/>
                <w:lang w:eastAsia="zh-TW"/>
              </w:rPr>
              <w:t>UML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73C87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9F0EB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C4B1A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879F54C" w14:textId="77777777" w:rsidR="00C012AB" w:rsidRPr="00057390" w:rsidRDefault="00C012AB" w:rsidP="00C012AB">
            <w:pPr>
              <w:spacing w:before="0" w:after="0" w:line="240" w:lineRule="auto"/>
              <w:rPr>
                <w:rFonts w:ascii="Arial" w:eastAsia="新細明體" w:hAnsi="Arial" w:cs="Arial"/>
                <w:color w:val="auto"/>
                <w:sz w:val="24"/>
                <w:szCs w:val="24"/>
                <w:lang w:eastAsia="zh-TW"/>
              </w:rPr>
            </w:pPr>
            <w:r w:rsidRPr="00057390">
              <w:rPr>
                <w:rFonts w:ascii="MS Mincho" w:eastAsia="MS Mincho" w:hAnsi="MS Mincho" w:cs="MS Mincho"/>
                <w:color w:val="auto"/>
                <w:sz w:val="24"/>
                <w:szCs w:val="24"/>
                <w:lang w:eastAsia="zh-TW"/>
              </w:rPr>
              <w:t>✓</w:t>
            </w:r>
          </w:p>
        </w:tc>
      </w:tr>
    </w:tbl>
    <w:p w14:paraId="5F0E0804" w14:textId="77777777" w:rsidR="00C012AB" w:rsidRPr="00057390" w:rsidRDefault="00C012AB" w:rsidP="003F0A8D">
      <w:pPr>
        <w:rPr>
          <w:color w:val="auto"/>
          <w:lang w:eastAsia="zh-TW"/>
        </w:rPr>
      </w:pPr>
    </w:p>
    <w:sectPr w:rsidR="00C012AB" w:rsidRPr="00057390" w:rsidSect="00965D73">
      <w:footerReference w:type="even" r:id="rId28"/>
      <w:footerReference w:type="default" r:id="rId29"/>
      <w:pgSz w:w="11906" w:h="16838" w:code="9"/>
      <w:pgMar w:top="1440" w:right="1639" w:bottom="1440" w:left="1639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9ECA9A" w14:textId="77777777" w:rsidR="005E0BA2" w:rsidRDefault="005E0BA2">
      <w:pPr>
        <w:spacing w:before="0" w:after="0" w:line="240" w:lineRule="auto"/>
      </w:pPr>
      <w:r>
        <w:separator/>
      </w:r>
    </w:p>
  </w:endnote>
  <w:endnote w:type="continuationSeparator" w:id="0">
    <w:p w14:paraId="1A1D2259" w14:textId="77777777" w:rsidR="005E0BA2" w:rsidRDefault="005E0BA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標楷體">
    <w:altName w:val="宋体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Fira Code">
    <w:altName w:val="Times New Roman"/>
    <w:panose1 w:val="00000000000000000000"/>
    <w:charset w:val="00"/>
    <w:family w:val="roman"/>
    <w:notTrueType/>
    <w:pitch w:val="default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793BB1" w14:textId="77777777" w:rsidR="009949E1" w:rsidRDefault="009949E1" w:rsidP="00234A86">
    <w:pPr>
      <w:pStyle w:val="ae"/>
      <w:framePr w:wrap="none" w:vAnchor="text" w:hAnchor="margin" w:xAlign="center" w:y="1"/>
      <w:rPr>
        <w:rStyle w:val="aff9"/>
      </w:rPr>
    </w:pPr>
    <w:r>
      <w:rPr>
        <w:rStyle w:val="aff9"/>
      </w:rPr>
      <w:fldChar w:fldCharType="begin"/>
    </w:r>
    <w:r>
      <w:rPr>
        <w:rStyle w:val="aff9"/>
      </w:rPr>
      <w:instrText xml:space="preserve">PAGE  </w:instrText>
    </w:r>
    <w:r>
      <w:rPr>
        <w:rStyle w:val="aff9"/>
      </w:rPr>
      <w:fldChar w:fldCharType="end"/>
    </w:r>
  </w:p>
  <w:p w14:paraId="307F114E" w14:textId="77777777" w:rsidR="009949E1" w:rsidRDefault="009949E1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4A762A" w14:textId="616BDBC0" w:rsidR="009949E1" w:rsidRDefault="009949E1" w:rsidP="00234A86">
    <w:pPr>
      <w:pStyle w:val="ae"/>
      <w:framePr w:wrap="none" w:vAnchor="text" w:hAnchor="margin" w:xAlign="center" w:y="1"/>
      <w:rPr>
        <w:rStyle w:val="aff9"/>
      </w:rPr>
    </w:pPr>
    <w:r>
      <w:rPr>
        <w:rStyle w:val="aff9"/>
      </w:rPr>
      <w:fldChar w:fldCharType="begin"/>
    </w:r>
    <w:r>
      <w:rPr>
        <w:rStyle w:val="aff9"/>
      </w:rPr>
      <w:instrText xml:space="preserve">PAGE  </w:instrText>
    </w:r>
    <w:r>
      <w:rPr>
        <w:rStyle w:val="aff9"/>
      </w:rPr>
      <w:fldChar w:fldCharType="separate"/>
    </w:r>
    <w:r w:rsidR="00603F42">
      <w:rPr>
        <w:rStyle w:val="aff9"/>
        <w:noProof/>
      </w:rPr>
      <w:t>36</w:t>
    </w:r>
    <w:r>
      <w:rPr>
        <w:rStyle w:val="aff9"/>
      </w:rPr>
      <w:fldChar w:fldCharType="end"/>
    </w:r>
  </w:p>
  <w:p w14:paraId="2D9F1031" w14:textId="45D253D6" w:rsidR="001638F6" w:rsidRPr="00DB6A16" w:rsidRDefault="001638F6">
    <w:pPr>
      <w:pStyle w:val="ae"/>
      <w:rPr>
        <w:rFonts w:ascii="微軟正黑體" w:eastAsia="微軟正黑體" w:hAnsi="微軟正黑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2F6CDA" w14:textId="77777777" w:rsidR="005E0BA2" w:rsidRDefault="005E0BA2">
      <w:pPr>
        <w:spacing w:before="0" w:after="0" w:line="240" w:lineRule="auto"/>
      </w:pPr>
      <w:r>
        <w:separator/>
      </w:r>
    </w:p>
  </w:footnote>
  <w:footnote w:type="continuationSeparator" w:id="0">
    <w:p w14:paraId="7D0D8841" w14:textId="77777777" w:rsidR="005E0BA2" w:rsidRDefault="005E0BA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85A241B"/>
    <w:multiLevelType w:val="hybridMultilevel"/>
    <w:tmpl w:val="8F3A1B84"/>
    <w:lvl w:ilvl="0" w:tplc="7BB8E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8F5B63"/>
    <w:multiLevelType w:val="multilevel"/>
    <w:tmpl w:val="1CD6B866"/>
    <w:lvl w:ilvl="0">
      <w:start w:val="1"/>
      <w:numFmt w:val="upperRoman"/>
      <w:lvlText w:val="文章 %1.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2A3440CC"/>
    <w:multiLevelType w:val="multilevel"/>
    <w:tmpl w:val="B5CE5722"/>
    <w:lvl w:ilvl="0">
      <w:start w:val="1"/>
      <w:numFmt w:val="upperRoman"/>
      <w:lvlText w:val="文章 %1.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5BC2713"/>
    <w:multiLevelType w:val="multilevel"/>
    <w:tmpl w:val="04090023"/>
    <w:lvl w:ilvl="0">
      <w:start w:val="1"/>
      <w:numFmt w:val="upperRoman"/>
      <w:lvlText w:val="文章 %1.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6BE0360C"/>
    <w:multiLevelType w:val="multilevel"/>
    <w:tmpl w:val="2E969558"/>
    <w:lvl w:ilvl="0">
      <w:start w:val="1"/>
      <w:numFmt w:val="upperRoman"/>
      <w:lvlText w:val="文章 %1.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2"/>
  </w:num>
  <w:num w:numId="8">
    <w:abstractNumId w:val="11"/>
  </w:num>
  <w:num w:numId="9">
    <w:abstractNumId w:val="14"/>
  </w:num>
  <w:num w:numId="10">
    <w:abstractNumId w:val="13"/>
  </w:num>
  <w:num w:numId="11">
    <w:abstractNumId w:val="16"/>
  </w:num>
  <w:num w:numId="12">
    <w:abstractNumId w:val="15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BEC"/>
    <w:rsid w:val="00057390"/>
    <w:rsid w:val="000748AA"/>
    <w:rsid w:val="000A109E"/>
    <w:rsid w:val="000B37B0"/>
    <w:rsid w:val="000F2E78"/>
    <w:rsid w:val="001638F6"/>
    <w:rsid w:val="001A2000"/>
    <w:rsid w:val="001F0516"/>
    <w:rsid w:val="00233043"/>
    <w:rsid w:val="00292123"/>
    <w:rsid w:val="003209D6"/>
    <w:rsid w:val="00334A73"/>
    <w:rsid w:val="003422FF"/>
    <w:rsid w:val="003F0A8D"/>
    <w:rsid w:val="0045400F"/>
    <w:rsid w:val="00494AA0"/>
    <w:rsid w:val="004952C4"/>
    <w:rsid w:val="0052429E"/>
    <w:rsid w:val="005515E3"/>
    <w:rsid w:val="00555F23"/>
    <w:rsid w:val="00583502"/>
    <w:rsid w:val="00597326"/>
    <w:rsid w:val="005A1C5A"/>
    <w:rsid w:val="005E0BA2"/>
    <w:rsid w:val="005F6C0B"/>
    <w:rsid w:val="00603F42"/>
    <w:rsid w:val="006430BB"/>
    <w:rsid w:val="00651BEC"/>
    <w:rsid w:val="00690EFD"/>
    <w:rsid w:val="006A0A57"/>
    <w:rsid w:val="006C7DC6"/>
    <w:rsid w:val="006E34DE"/>
    <w:rsid w:val="006F3536"/>
    <w:rsid w:val="007021DE"/>
    <w:rsid w:val="00732607"/>
    <w:rsid w:val="00742BA0"/>
    <w:rsid w:val="00844483"/>
    <w:rsid w:val="008975F0"/>
    <w:rsid w:val="008A586C"/>
    <w:rsid w:val="008C7961"/>
    <w:rsid w:val="00934F1C"/>
    <w:rsid w:val="00965D73"/>
    <w:rsid w:val="00990D95"/>
    <w:rsid w:val="009949E1"/>
    <w:rsid w:val="009D2231"/>
    <w:rsid w:val="009E56AC"/>
    <w:rsid w:val="00A122DB"/>
    <w:rsid w:val="00AB5184"/>
    <w:rsid w:val="00AB62FE"/>
    <w:rsid w:val="00AB7F11"/>
    <w:rsid w:val="00AD165F"/>
    <w:rsid w:val="00B27E2D"/>
    <w:rsid w:val="00B34CE8"/>
    <w:rsid w:val="00B43CF7"/>
    <w:rsid w:val="00B47B7A"/>
    <w:rsid w:val="00B51AC0"/>
    <w:rsid w:val="00B646B8"/>
    <w:rsid w:val="00BB15BB"/>
    <w:rsid w:val="00C012AB"/>
    <w:rsid w:val="00C11D51"/>
    <w:rsid w:val="00C64BEE"/>
    <w:rsid w:val="00C80BD4"/>
    <w:rsid w:val="00CA4711"/>
    <w:rsid w:val="00CF3A42"/>
    <w:rsid w:val="00D44E51"/>
    <w:rsid w:val="00D51F1F"/>
    <w:rsid w:val="00D5413C"/>
    <w:rsid w:val="00DB0430"/>
    <w:rsid w:val="00DB6A16"/>
    <w:rsid w:val="00DC07A3"/>
    <w:rsid w:val="00E11B8A"/>
    <w:rsid w:val="00E45D5F"/>
    <w:rsid w:val="00E64066"/>
    <w:rsid w:val="00E7211A"/>
    <w:rsid w:val="00EC18DF"/>
    <w:rsid w:val="00EC53CE"/>
    <w:rsid w:val="00EF7A11"/>
    <w:rsid w:val="00F677F9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27DADC"/>
  <w15:chartTrackingRefBased/>
  <w15:docId w15:val="{A75206BC-80F7-48D5-BDD1-3D19DD063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1504"/>
  </w:style>
  <w:style w:type="paragraph" w:styleId="1">
    <w:name w:val="heading 1"/>
    <w:basedOn w:val="a1"/>
    <w:next w:val="a1"/>
    <w:link w:val="10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2">
    <w:name w:val="heading 2"/>
    <w:basedOn w:val="a1"/>
    <w:next w:val="a1"/>
    <w:link w:val="20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3">
    <w:name w:val="heading 3"/>
    <w:basedOn w:val="a1"/>
    <w:next w:val="a1"/>
    <w:link w:val="30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5">
    <w:name w:val="heading 5"/>
    <w:basedOn w:val="a1"/>
    <w:next w:val="a1"/>
    <w:link w:val="50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6">
    <w:name w:val="heading 6"/>
    <w:basedOn w:val="a1"/>
    <w:next w:val="a1"/>
    <w:link w:val="60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8">
    <w:name w:val="heading 8"/>
    <w:basedOn w:val="a1"/>
    <w:next w:val="a1"/>
    <w:link w:val="80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0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連絡資訊"/>
    <w:basedOn w:val="a1"/>
    <w:uiPriority w:val="4"/>
    <w:qFormat/>
    <w:pPr>
      <w:spacing w:before="360" w:after="0"/>
      <w:contextualSpacing/>
      <w:jc w:val="center"/>
    </w:pPr>
  </w:style>
  <w:style w:type="character" w:customStyle="1" w:styleId="10">
    <w:name w:val="標題 1 字元"/>
    <w:basedOn w:val="a2"/>
    <w:link w:val="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20">
    <w:name w:val="標題 2 字元"/>
    <w:basedOn w:val="a2"/>
    <w:link w:val="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30">
    <w:name w:val="標題 3 字元"/>
    <w:basedOn w:val="a2"/>
    <w:link w:val="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50">
    <w:name w:val="標題 5 字元"/>
    <w:basedOn w:val="a2"/>
    <w:link w:val="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60">
    <w:name w:val="標題 6 字元"/>
    <w:basedOn w:val="a2"/>
    <w:link w:val="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a0">
    <w:name w:val="List Bullet"/>
    <w:basedOn w:val="a1"/>
    <w:uiPriority w:val="7"/>
    <w:unhideWhenUsed/>
    <w:qFormat/>
    <w:pPr>
      <w:numPr>
        <w:numId w:val="5"/>
      </w:numPr>
    </w:pPr>
  </w:style>
  <w:style w:type="paragraph" w:styleId="a">
    <w:name w:val="List Number"/>
    <w:basedOn w:val="a1"/>
    <w:uiPriority w:val="5"/>
    <w:unhideWhenUsed/>
    <w:qFormat/>
    <w:pPr>
      <w:numPr>
        <w:numId w:val="6"/>
      </w:numPr>
      <w:contextualSpacing/>
    </w:pPr>
  </w:style>
  <w:style w:type="paragraph" w:styleId="a7">
    <w:name w:val="Title"/>
    <w:basedOn w:val="a1"/>
    <w:link w:val="a8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a8">
    <w:name w:val="標題 字元"/>
    <w:basedOn w:val="a2"/>
    <w:link w:val="a7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a9">
    <w:name w:val="Subtitle"/>
    <w:basedOn w:val="a1"/>
    <w:link w:val="aa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aa">
    <w:name w:val="副標題 字元"/>
    <w:basedOn w:val="a2"/>
    <w:link w:val="a9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ab">
    <w:name w:val="相片"/>
    <w:basedOn w:val="a1"/>
    <w:uiPriority w:val="1"/>
    <w:qFormat/>
    <w:rsid w:val="00D5413C"/>
    <w:pPr>
      <w:spacing w:before="2400" w:after="400"/>
      <w:jc w:val="center"/>
    </w:pPr>
  </w:style>
  <w:style w:type="paragraph" w:styleId="ac">
    <w:name w:val="caption"/>
    <w:basedOn w:val="a1"/>
    <w:next w:val="a1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90">
    <w:name w:val="標題 9 字元"/>
    <w:basedOn w:val="a2"/>
    <w:link w:val="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80">
    <w:name w:val="標題 8 字元"/>
    <w:basedOn w:val="a2"/>
    <w:link w:val="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ad">
    <w:name w:val="TOC Heading"/>
    <w:basedOn w:val="1"/>
    <w:next w:val="a1"/>
    <w:uiPriority w:val="39"/>
    <w:semiHidden/>
    <w:unhideWhenUsed/>
    <w:qFormat/>
    <w:pPr>
      <w:spacing w:before="0"/>
      <w:outlineLvl w:val="9"/>
    </w:pPr>
  </w:style>
  <w:style w:type="paragraph" w:styleId="ae">
    <w:name w:val="footer"/>
    <w:basedOn w:val="a1"/>
    <w:link w:val="af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af">
    <w:name w:val="頁尾 字元"/>
    <w:basedOn w:val="a2"/>
    <w:link w:val="ae"/>
    <w:uiPriority w:val="99"/>
    <w:rsid w:val="003422FF"/>
    <w:rPr>
      <w:sz w:val="22"/>
      <w:szCs w:val="16"/>
    </w:rPr>
  </w:style>
  <w:style w:type="paragraph" w:styleId="31">
    <w:name w:val="toc 3"/>
    <w:basedOn w:val="a1"/>
    <w:next w:val="a1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11">
    <w:name w:val="toc 1"/>
    <w:basedOn w:val="a1"/>
    <w:next w:val="a1"/>
    <w:autoRedefine/>
    <w:uiPriority w:val="39"/>
    <w:semiHidden/>
    <w:unhideWhenUsed/>
    <w:pPr>
      <w:spacing w:after="100"/>
    </w:pPr>
  </w:style>
  <w:style w:type="paragraph" w:styleId="21">
    <w:name w:val="toc 2"/>
    <w:basedOn w:val="a1"/>
    <w:next w:val="a1"/>
    <w:autoRedefine/>
    <w:uiPriority w:val="39"/>
    <w:semiHidden/>
    <w:unhideWhenUsed/>
    <w:pPr>
      <w:spacing w:after="100"/>
      <w:ind w:left="200"/>
    </w:pPr>
  </w:style>
  <w:style w:type="paragraph" w:styleId="af0">
    <w:name w:val="Balloon Text"/>
    <w:basedOn w:val="a1"/>
    <w:link w:val="af1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af1">
    <w:name w:val="註解方塊文字 字元"/>
    <w:basedOn w:val="a2"/>
    <w:link w:val="af0"/>
    <w:uiPriority w:val="99"/>
    <w:semiHidden/>
    <w:rsid w:val="00A122DB"/>
    <w:rPr>
      <w:rFonts w:ascii="Tahoma" w:hAnsi="Tahoma" w:cs="Tahoma"/>
      <w:szCs w:val="16"/>
    </w:rPr>
  </w:style>
  <w:style w:type="paragraph" w:styleId="af2">
    <w:name w:val="Bibliography"/>
    <w:basedOn w:val="a1"/>
    <w:next w:val="a1"/>
    <w:uiPriority w:val="39"/>
    <w:semiHidden/>
    <w:unhideWhenUsed/>
  </w:style>
  <w:style w:type="paragraph" w:styleId="32">
    <w:name w:val="Body Text 3"/>
    <w:basedOn w:val="a1"/>
    <w:link w:val="33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af3">
    <w:name w:val="報告表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4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1"/>
    <w:link w:val="af6"/>
    <w:uiPriority w:val="99"/>
    <w:unhideWhenUsed/>
    <w:rsid w:val="001A2000"/>
    <w:pPr>
      <w:spacing w:before="0" w:after="0" w:line="240" w:lineRule="auto"/>
    </w:pPr>
  </w:style>
  <w:style w:type="character" w:customStyle="1" w:styleId="af6">
    <w:name w:val="頁首 字元"/>
    <w:basedOn w:val="a2"/>
    <w:link w:val="af5"/>
    <w:uiPriority w:val="99"/>
    <w:rsid w:val="001A2000"/>
  </w:style>
  <w:style w:type="character" w:customStyle="1" w:styleId="33">
    <w:name w:val="本文 3 字元"/>
    <w:basedOn w:val="a2"/>
    <w:link w:val="32"/>
    <w:uiPriority w:val="99"/>
    <w:semiHidden/>
    <w:rsid w:val="00A122DB"/>
    <w:rPr>
      <w:szCs w:val="16"/>
    </w:rPr>
  </w:style>
  <w:style w:type="character" w:styleId="af7">
    <w:name w:val="annotation reference"/>
    <w:basedOn w:val="a2"/>
    <w:uiPriority w:val="99"/>
    <w:semiHidden/>
    <w:unhideWhenUsed/>
    <w:rsid w:val="00A122DB"/>
    <w:rPr>
      <w:sz w:val="22"/>
      <w:szCs w:val="16"/>
    </w:rPr>
  </w:style>
  <w:style w:type="paragraph" w:styleId="34">
    <w:name w:val="Body Text Indent 3"/>
    <w:basedOn w:val="a1"/>
    <w:link w:val="35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35">
    <w:name w:val="本文縮排 3 字元"/>
    <w:basedOn w:val="a2"/>
    <w:link w:val="34"/>
    <w:uiPriority w:val="99"/>
    <w:semiHidden/>
    <w:rsid w:val="00A122DB"/>
    <w:rPr>
      <w:szCs w:val="16"/>
    </w:rPr>
  </w:style>
  <w:style w:type="paragraph" w:styleId="af8">
    <w:name w:val="annotation text"/>
    <w:basedOn w:val="a1"/>
    <w:link w:val="af9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af9">
    <w:name w:val="註解文字 字元"/>
    <w:basedOn w:val="a2"/>
    <w:link w:val="af8"/>
    <w:uiPriority w:val="99"/>
    <w:semiHidden/>
    <w:rsid w:val="00A122DB"/>
    <w:rPr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122DB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A122DB"/>
    <w:rPr>
      <w:b/>
      <w:bCs/>
      <w:szCs w:val="20"/>
    </w:rPr>
  </w:style>
  <w:style w:type="paragraph" w:styleId="afc">
    <w:name w:val="Document Map"/>
    <w:basedOn w:val="a1"/>
    <w:link w:val="afd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afd">
    <w:name w:val="文件引導模式 字元"/>
    <w:basedOn w:val="a2"/>
    <w:link w:val="afc"/>
    <w:uiPriority w:val="99"/>
    <w:semiHidden/>
    <w:rsid w:val="00A122DB"/>
    <w:rPr>
      <w:rFonts w:ascii="Segoe UI" w:hAnsi="Segoe UI" w:cs="Segoe UI"/>
      <w:szCs w:val="16"/>
    </w:rPr>
  </w:style>
  <w:style w:type="paragraph" w:styleId="afe">
    <w:name w:val="endnote text"/>
    <w:basedOn w:val="a1"/>
    <w:link w:val="aff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aff">
    <w:name w:val="章節附註文字 字元"/>
    <w:basedOn w:val="a2"/>
    <w:link w:val="afe"/>
    <w:uiPriority w:val="99"/>
    <w:semiHidden/>
    <w:rsid w:val="00A122DB"/>
    <w:rPr>
      <w:szCs w:val="20"/>
    </w:rPr>
  </w:style>
  <w:style w:type="paragraph" w:styleId="aff0">
    <w:name w:val="envelope return"/>
    <w:basedOn w:val="a1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ff1">
    <w:name w:val="footnote text"/>
    <w:basedOn w:val="a1"/>
    <w:link w:val="aff2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aff2">
    <w:name w:val="註腳文字 字元"/>
    <w:basedOn w:val="a2"/>
    <w:link w:val="aff1"/>
    <w:uiPriority w:val="99"/>
    <w:semiHidden/>
    <w:rsid w:val="00A122DB"/>
    <w:rPr>
      <w:szCs w:val="20"/>
    </w:rPr>
  </w:style>
  <w:style w:type="character" w:styleId="HTML">
    <w:name w:val="HTML Code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1">
    <w:name w:val="HTML 預設格式 字元"/>
    <w:basedOn w:val="a2"/>
    <w:link w:val="HTML0"/>
    <w:uiPriority w:val="99"/>
    <w:semiHidden/>
    <w:rsid w:val="00A122DB"/>
    <w:rPr>
      <w:rFonts w:ascii="Consolas" w:hAnsi="Consolas"/>
      <w:szCs w:val="20"/>
    </w:rPr>
  </w:style>
  <w:style w:type="character" w:styleId="HTML2">
    <w:name w:val="HTML Keyboard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3">
    <w:name w:val="HTML Typewriter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aff3">
    <w:name w:val="macro"/>
    <w:link w:val="aff4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f4">
    <w:name w:val="巨集文字 字元"/>
    <w:basedOn w:val="a2"/>
    <w:link w:val="aff3"/>
    <w:uiPriority w:val="99"/>
    <w:semiHidden/>
    <w:rsid w:val="00A122DB"/>
    <w:rPr>
      <w:rFonts w:ascii="Consolas" w:hAnsi="Consolas"/>
      <w:szCs w:val="20"/>
    </w:rPr>
  </w:style>
  <w:style w:type="paragraph" w:styleId="aff5">
    <w:name w:val="Plain Text"/>
    <w:basedOn w:val="a1"/>
    <w:link w:val="aff6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aff6">
    <w:name w:val="純文字 字元"/>
    <w:basedOn w:val="a2"/>
    <w:link w:val="aff5"/>
    <w:uiPriority w:val="99"/>
    <w:semiHidden/>
    <w:rsid w:val="00A122DB"/>
    <w:rPr>
      <w:rFonts w:ascii="Consolas" w:hAnsi="Consolas"/>
      <w:szCs w:val="21"/>
    </w:rPr>
  </w:style>
  <w:style w:type="character" w:styleId="aff7">
    <w:name w:val="Placeholder Text"/>
    <w:basedOn w:val="a2"/>
    <w:uiPriority w:val="99"/>
    <w:semiHidden/>
    <w:rsid w:val="00A122DB"/>
    <w:rPr>
      <w:color w:val="595959" w:themeColor="text1" w:themeTint="A6"/>
    </w:rPr>
  </w:style>
  <w:style w:type="paragraph" w:styleId="aff8">
    <w:name w:val="List Paragraph"/>
    <w:basedOn w:val="a1"/>
    <w:uiPriority w:val="34"/>
    <w:semiHidden/>
    <w:qFormat/>
    <w:rsid w:val="008C7961"/>
    <w:pPr>
      <w:ind w:leftChars="200" w:left="480"/>
    </w:pPr>
  </w:style>
  <w:style w:type="paragraph" w:customStyle="1" w:styleId="msonormal0">
    <w:name w:val="msonormal"/>
    <w:basedOn w:val="a1"/>
    <w:rsid w:val="008C7961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color w:val="auto"/>
      <w:sz w:val="24"/>
      <w:szCs w:val="24"/>
      <w:lang w:eastAsia="zh-TW"/>
    </w:rPr>
  </w:style>
  <w:style w:type="character" w:styleId="aff9">
    <w:name w:val="page number"/>
    <w:basedOn w:val="a2"/>
    <w:uiPriority w:val="99"/>
    <w:semiHidden/>
    <w:unhideWhenUsed/>
    <w:rsid w:val="00994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lin\AppData\Roaming\Microsoft\Templates\&#21547;&#23553;&#38754;&#30340;&#23416;&#29983;&#22577;&#21578;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EDAB3-7217-4E9B-A546-758338C77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含封面的學生報告.dotx</Template>
  <TotalTime>161</TotalTime>
  <Pages>1</Pages>
  <Words>7103</Words>
  <Characters>40493</Characters>
  <Application>Microsoft Office Word</Application>
  <DocSecurity>0</DocSecurity>
  <Lines>337</Lines>
  <Paragraphs>95</Paragraphs>
  <ScaleCrop>false</ScaleCrop>
  <Company/>
  <LinksUpToDate>false</LinksUpToDate>
  <CharactersWithSpaces>47501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jolin</dc:creator>
  <cp:keywords/>
  <cp:lastModifiedBy>詩晴 洪</cp:lastModifiedBy>
  <cp:revision>31</cp:revision>
  <cp:lastPrinted>2018-07-02T05:58:00Z</cp:lastPrinted>
  <dcterms:created xsi:type="dcterms:W3CDTF">2018-07-01T05:52:00Z</dcterms:created>
  <dcterms:modified xsi:type="dcterms:W3CDTF">2019-11-04T00:43:00Z</dcterms:modified>
  <cp:version/>
</cp:coreProperties>
</file>